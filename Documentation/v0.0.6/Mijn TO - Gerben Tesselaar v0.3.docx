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31265D">
      <w:pPr>
        <w:rPr>
          <w:rFonts w:ascii="Arial" w:hAnsi="Arial" w:cs="Arial"/>
        </w:rPr>
      </w:pPr>
    </w:p>
    <w:p w:rsidR="0031265D" w:rsidRDefault="000B2D57">
      <w:pPr>
        <w:pStyle w:val="Heading4"/>
      </w:pPr>
      <w:r>
        <w:t>Technisch Ontwerp</w:t>
      </w:r>
    </w:p>
    <w:p w:rsidR="0031265D" w:rsidRDefault="0031265D">
      <w:pPr>
        <w:jc w:val="center"/>
        <w:rPr>
          <w:sz w:val="52"/>
        </w:rPr>
      </w:pPr>
    </w:p>
    <w:p w:rsidR="0031265D" w:rsidRDefault="0031265D">
      <w:pPr>
        <w:jc w:val="center"/>
        <w:rPr>
          <w:sz w:val="52"/>
        </w:rPr>
      </w:pPr>
      <w:bookmarkStart w:id="0" w:name="_Toc8095074"/>
      <w:r>
        <w:rPr>
          <w:sz w:val="52"/>
        </w:rPr>
        <w:t>Project :</w:t>
      </w:r>
      <w:bookmarkEnd w:id="0"/>
      <w:r>
        <w:rPr>
          <w:sz w:val="52"/>
        </w:rPr>
        <w:t xml:space="preserve"> </w:t>
      </w:r>
      <w:r w:rsidR="00006946">
        <w:rPr>
          <w:sz w:val="52"/>
        </w:rPr>
        <w:t>Oil’s Well</w:t>
      </w:r>
    </w:p>
    <w:p w:rsidR="0031265D" w:rsidRDefault="0031265D">
      <w:pPr>
        <w:jc w:val="center"/>
        <w:rPr>
          <w:sz w:val="52"/>
        </w:rPr>
      </w:pPr>
    </w:p>
    <w:p w:rsidR="0031265D" w:rsidRDefault="0031265D">
      <w:pPr>
        <w:jc w:val="center"/>
        <w:rPr>
          <w:sz w:val="52"/>
        </w:rPr>
      </w:pPr>
      <w:bookmarkStart w:id="1" w:name="_Toc8095075"/>
      <w:r>
        <w:rPr>
          <w:sz w:val="52"/>
        </w:rPr>
        <w:t>Bedrijf :</w:t>
      </w:r>
      <w:bookmarkEnd w:id="1"/>
      <w:r>
        <w:rPr>
          <w:sz w:val="52"/>
        </w:rPr>
        <w:t xml:space="preserve">  </w:t>
      </w:r>
      <w:r w:rsidR="00C63E32">
        <w:rPr>
          <w:sz w:val="52"/>
        </w:rPr>
        <w:t>MBO Utrecht</w:t>
      </w:r>
      <w:r>
        <w:rPr>
          <w:sz w:val="52"/>
        </w:rPr>
        <w:t xml:space="preserve">      </w:t>
      </w:r>
    </w:p>
    <w:p w:rsidR="0031265D" w:rsidRDefault="0031265D">
      <w:pPr>
        <w:pStyle w:val="Heading2"/>
        <w:rPr>
          <w:rFonts w:cs="Arial"/>
        </w:rPr>
      </w:pPr>
    </w:p>
    <w:p w:rsidR="0031265D" w:rsidRDefault="00E913AB">
      <w:r>
        <w:rPr>
          <w:noProof/>
        </w:rPr>
        <w:drawing>
          <wp:anchor distT="0" distB="0" distL="114300" distR="114300" simplePos="0" relativeHeight="251659264" behindDoc="1" locked="0" layoutInCell="1" allowOverlap="1" wp14:anchorId="39A8E563" wp14:editId="47785F0A">
            <wp:simplePos x="0" y="0"/>
            <wp:positionH relativeFrom="margin">
              <wp:align>center</wp:align>
            </wp:positionH>
            <wp:positionV relativeFrom="paragraph">
              <wp:posOffset>10160</wp:posOffset>
            </wp:positionV>
            <wp:extent cx="4562475" cy="4027044"/>
            <wp:effectExtent l="0" t="0" r="0" b="0"/>
            <wp:wrapNone/>
            <wp:docPr id="3" name="Picture 3" descr="C:\Users\g\AppData\Local\Microsoft\Windows\INetCache\Content.Word\Oil-s_Well_-_1985_-_Aackosoft_Internat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ppData\Local\Microsoft\Windows\INetCache\Content.Word\Oil-s_Well_-_1985_-_Aackosoft_Internatio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2475" cy="40270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31265D" w:rsidRDefault="0031265D"/>
    <w:p w:rsidR="005168E7" w:rsidRDefault="005168E7"/>
    <w:p w:rsidR="005168E7" w:rsidRDefault="005168E7"/>
    <w:p w:rsidR="0031265D" w:rsidRDefault="0031265D"/>
    <w:p w:rsidR="0031265D" w:rsidRDefault="0031265D"/>
    <w:p w:rsidR="0031265D" w:rsidRDefault="0031265D"/>
    <w:p w:rsidR="0031265D" w:rsidRDefault="0031265D"/>
    <w:tbl>
      <w:tblPr>
        <w:tblW w:w="0" w:type="auto"/>
        <w:tblInd w:w="250" w:type="dxa"/>
        <w:tblCellMar>
          <w:left w:w="70" w:type="dxa"/>
          <w:right w:w="70" w:type="dxa"/>
        </w:tblCellMar>
        <w:tblLook w:val="0000" w:firstRow="0" w:lastRow="0" w:firstColumn="0" w:lastColumn="0" w:noHBand="0" w:noVBand="0"/>
      </w:tblPr>
      <w:tblGrid>
        <w:gridCol w:w="1947"/>
        <w:gridCol w:w="2028"/>
        <w:gridCol w:w="1980"/>
        <w:gridCol w:w="2867"/>
      </w:tblGrid>
      <w:tr w:rsidR="0031265D" w:rsidTr="00C63E32">
        <w:tc>
          <w:tcPr>
            <w:tcW w:w="2112" w:type="dxa"/>
          </w:tcPr>
          <w:p w:rsidR="0031265D" w:rsidRDefault="0031265D">
            <w:pPr>
              <w:rPr>
                <w:b/>
                <w:bCs/>
              </w:rPr>
            </w:pPr>
            <w:r>
              <w:rPr>
                <w:b/>
                <w:bCs/>
              </w:rPr>
              <w:t>Plaats, datum:</w:t>
            </w:r>
          </w:p>
          <w:p w:rsidR="0031265D" w:rsidRPr="00FF226A" w:rsidRDefault="00FF226A">
            <w:pPr>
              <w:rPr>
                <w:b/>
              </w:rPr>
            </w:pPr>
            <w:r w:rsidRPr="00FF226A">
              <w:rPr>
                <w:b/>
              </w:rPr>
              <w:t>Versie:</w:t>
            </w:r>
          </w:p>
        </w:tc>
        <w:tc>
          <w:tcPr>
            <w:tcW w:w="6850" w:type="dxa"/>
            <w:gridSpan w:val="3"/>
          </w:tcPr>
          <w:p w:rsidR="00FF226A" w:rsidRDefault="00C63E32">
            <w:r>
              <w:t xml:space="preserve">Hilversum, </w:t>
            </w:r>
            <w:r w:rsidR="00006946">
              <w:t>06-10</w:t>
            </w:r>
            <w:r>
              <w:t>-2015</w:t>
            </w:r>
          </w:p>
          <w:p w:rsidR="00FF226A" w:rsidRDefault="00BA0634" w:rsidP="00866788">
            <w:r>
              <w:t>0.</w:t>
            </w:r>
            <w:r w:rsidR="004809B9">
              <w:t>4</w:t>
            </w:r>
          </w:p>
        </w:tc>
      </w:tr>
      <w:tr w:rsidR="005168E7" w:rsidTr="00C63E32">
        <w:tc>
          <w:tcPr>
            <w:tcW w:w="2112" w:type="dxa"/>
          </w:tcPr>
          <w:p w:rsidR="005168E7" w:rsidRPr="005168E7" w:rsidRDefault="005168E7" w:rsidP="004C7484">
            <w:pPr>
              <w:rPr>
                <w:b/>
                <w:bCs/>
              </w:rPr>
            </w:pPr>
            <w:r>
              <w:rPr>
                <w:b/>
                <w:bCs/>
              </w:rPr>
              <w:t>Opgesteld door:</w:t>
            </w:r>
            <w:r>
              <w:rPr>
                <w:b/>
                <w:bCs/>
              </w:rPr>
              <w:tab/>
            </w:r>
          </w:p>
        </w:tc>
        <w:tc>
          <w:tcPr>
            <w:tcW w:w="6850" w:type="dxa"/>
            <w:gridSpan w:val="3"/>
          </w:tcPr>
          <w:p w:rsidR="005168E7" w:rsidRDefault="005168E7" w:rsidP="00C63E32">
            <w:r>
              <w:t xml:space="preserve">Projectgroep </w:t>
            </w:r>
            <w:r w:rsidR="00006946">
              <w:t>Oil’s Well</w:t>
            </w:r>
          </w:p>
          <w:p w:rsidR="00CE47C6" w:rsidRDefault="00CE47C6" w:rsidP="00C63E32"/>
          <w:p w:rsidR="00CE47C6" w:rsidRDefault="00CE47C6" w:rsidP="00C63E32"/>
          <w:p w:rsidR="00CE47C6" w:rsidRDefault="00CE47C6" w:rsidP="00C63E32"/>
          <w:p w:rsidR="00CE47C6" w:rsidRDefault="00CE47C6" w:rsidP="00C63E32"/>
        </w:tc>
      </w:tr>
      <w:tr w:rsidR="005168E7" w:rsidTr="00C63E32">
        <w:tc>
          <w:tcPr>
            <w:tcW w:w="2112" w:type="dxa"/>
          </w:tcPr>
          <w:p w:rsidR="005168E7" w:rsidRDefault="005168E7" w:rsidP="004C7484"/>
        </w:tc>
        <w:tc>
          <w:tcPr>
            <w:tcW w:w="2103" w:type="dxa"/>
            <w:tcBorders>
              <w:right w:val="single" w:sz="4" w:space="0" w:color="auto"/>
            </w:tcBorders>
          </w:tcPr>
          <w:p w:rsidR="005168E7" w:rsidRPr="00C63E32" w:rsidRDefault="005168E7" w:rsidP="004C7484">
            <w:pPr>
              <w:rPr>
                <w:b/>
              </w:rPr>
            </w:pPr>
            <w:r w:rsidRPr="00C63E32">
              <w:rPr>
                <w:b/>
              </w:rPr>
              <w:t>[Studentnaam]</w:t>
            </w:r>
          </w:p>
        </w:tc>
        <w:tc>
          <w:tcPr>
            <w:tcW w:w="1842" w:type="dxa"/>
            <w:tcBorders>
              <w:left w:val="single" w:sz="4" w:space="0" w:color="auto"/>
            </w:tcBorders>
          </w:tcPr>
          <w:p w:rsidR="005168E7" w:rsidRPr="00011C4F" w:rsidRDefault="005168E7" w:rsidP="004C7484">
            <w:pPr>
              <w:rPr>
                <w:b/>
              </w:rPr>
            </w:pPr>
            <w:r w:rsidRPr="00011C4F">
              <w:rPr>
                <w:b/>
              </w:rPr>
              <w:t>[Studentnummer]</w:t>
            </w:r>
          </w:p>
        </w:tc>
        <w:tc>
          <w:tcPr>
            <w:tcW w:w="2905" w:type="dxa"/>
            <w:tcBorders>
              <w:left w:val="single" w:sz="4" w:space="0" w:color="auto"/>
            </w:tcBorders>
          </w:tcPr>
          <w:p w:rsidR="005168E7" w:rsidRPr="00011C4F" w:rsidRDefault="005168E7" w:rsidP="004C7484">
            <w:pPr>
              <w:rPr>
                <w:b/>
              </w:rPr>
            </w:pPr>
            <w:r w:rsidRPr="00011C4F">
              <w:rPr>
                <w:b/>
              </w:rPr>
              <w:t>[Mailadres]</w:t>
            </w:r>
          </w:p>
        </w:tc>
      </w:tr>
      <w:tr w:rsidR="005168E7" w:rsidTr="00C63E32">
        <w:tc>
          <w:tcPr>
            <w:tcW w:w="2112" w:type="dxa"/>
          </w:tcPr>
          <w:p w:rsidR="005168E7" w:rsidRDefault="005168E7" w:rsidP="004C7484"/>
        </w:tc>
        <w:tc>
          <w:tcPr>
            <w:tcW w:w="2103" w:type="dxa"/>
            <w:tcBorders>
              <w:right w:val="single" w:sz="4" w:space="0" w:color="auto"/>
            </w:tcBorders>
          </w:tcPr>
          <w:p w:rsidR="005168E7" w:rsidRPr="00011C4F" w:rsidRDefault="00C63E32" w:rsidP="00C63E32">
            <w:r w:rsidRPr="00011C4F">
              <w:t>Gerben Tesselaar</w:t>
            </w:r>
          </w:p>
        </w:tc>
        <w:tc>
          <w:tcPr>
            <w:tcW w:w="1842" w:type="dxa"/>
            <w:tcBorders>
              <w:left w:val="single" w:sz="4" w:space="0" w:color="auto"/>
            </w:tcBorders>
          </w:tcPr>
          <w:p w:rsidR="005168E7" w:rsidRDefault="00C63E32" w:rsidP="00C63E32">
            <w:r>
              <w:t>305931</w:t>
            </w:r>
          </w:p>
        </w:tc>
        <w:tc>
          <w:tcPr>
            <w:tcW w:w="2905" w:type="dxa"/>
            <w:tcBorders>
              <w:left w:val="single" w:sz="4" w:space="0" w:color="auto"/>
            </w:tcBorders>
          </w:tcPr>
          <w:p w:rsidR="005168E7" w:rsidRDefault="00C63E32" w:rsidP="00C63E32">
            <w:r>
              <w:t>Gemme123@hotmail.com</w:t>
            </w:r>
          </w:p>
        </w:tc>
      </w:tr>
    </w:tbl>
    <w:p w:rsidR="0031265D" w:rsidRDefault="0031265D">
      <w:pPr>
        <w:sectPr w:rsidR="0031265D">
          <w:footerReference w:type="even" r:id="rId9"/>
          <w:footerReference w:type="default" r:id="rId10"/>
          <w:headerReference w:type="first" r:id="rId11"/>
          <w:pgSz w:w="11906" w:h="16838"/>
          <w:pgMar w:top="1417" w:right="1417" w:bottom="1417" w:left="1417" w:header="720" w:footer="720" w:gutter="0"/>
          <w:cols w:space="720"/>
          <w:titlePg/>
          <w:docGrid w:linePitch="360"/>
        </w:sectPr>
      </w:pPr>
      <w:bookmarkStart w:id="2" w:name="_Toc8095076"/>
    </w:p>
    <w:p w:rsidR="0031265D" w:rsidRDefault="0031265D"/>
    <w:p w:rsidR="0031265D" w:rsidRDefault="0031265D"/>
    <w:p w:rsidR="0031265D" w:rsidRDefault="0031265D">
      <w:pPr>
        <w:pStyle w:val="Heading4"/>
        <w:jc w:val="left"/>
      </w:pPr>
      <w:r>
        <w:t>Inhoudsopgave</w:t>
      </w:r>
      <w:bookmarkEnd w:id="2"/>
      <w:r>
        <w:t xml:space="preserve"> </w:t>
      </w:r>
      <w:r w:rsidR="00AB5433">
        <w:t>Technisch ontwerp</w:t>
      </w:r>
    </w:p>
    <w:p w:rsidR="0031265D" w:rsidRDefault="0031265D"/>
    <w:p w:rsidR="0031265D" w:rsidRDefault="0031265D">
      <w:pPr>
        <w:pStyle w:val="Header"/>
        <w:tabs>
          <w:tab w:val="clear" w:pos="4536"/>
          <w:tab w:val="clear" w:pos="9072"/>
        </w:tabs>
      </w:pPr>
    </w:p>
    <w:p w:rsidR="0031265D" w:rsidRDefault="0031265D">
      <w:pPr>
        <w:tabs>
          <w:tab w:val="left" w:pos="900"/>
        </w:tabs>
      </w:pPr>
    </w:p>
    <w:p w:rsidR="0031265D" w:rsidRDefault="0031265D">
      <w:pPr>
        <w:pStyle w:val="Header"/>
        <w:tabs>
          <w:tab w:val="clear" w:pos="4536"/>
          <w:tab w:val="clear" w:pos="9072"/>
        </w:tabs>
      </w:pPr>
    </w:p>
    <w:p w:rsidR="0080542B" w:rsidRDefault="0031265D">
      <w:pPr>
        <w:pStyle w:val="TOC1"/>
        <w:tabs>
          <w:tab w:val="left" w:pos="480"/>
        </w:tabs>
        <w:rPr>
          <w:rFonts w:asciiTheme="minorHAnsi" w:eastAsiaTheme="minorEastAsia" w:hAnsiTheme="minorHAnsi" w:cstheme="minorBidi"/>
          <w:b w:val="0"/>
          <w:bCs w:val="0"/>
          <w:sz w:val="22"/>
          <w:szCs w:val="22"/>
        </w:rPr>
      </w:pPr>
      <w:r>
        <w:fldChar w:fldCharType="begin"/>
      </w:r>
      <w:r>
        <w:instrText xml:space="preserve"> TOC \o "1-2" \h \z </w:instrText>
      </w:r>
      <w:r>
        <w:fldChar w:fldCharType="separate"/>
      </w:r>
      <w:hyperlink w:anchor="_Toc433282095" w:history="1">
        <w:r w:rsidR="0080542B" w:rsidRPr="00626B17">
          <w:rPr>
            <w:rStyle w:val="Hyperlink"/>
          </w:rPr>
          <w:t>1.</w:t>
        </w:r>
        <w:r w:rsidR="0080542B">
          <w:rPr>
            <w:rFonts w:asciiTheme="minorHAnsi" w:eastAsiaTheme="minorEastAsia" w:hAnsiTheme="minorHAnsi" w:cstheme="minorBidi"/>
            <w:b w:val="0"/>
            <w:bCs w:val="0"/>
            <w:sz w:val="22"/>
            <w:szCs w:val="22"/>
          </w:rPr>
          <w:tab/>
        </w:r>
        <w:r w:rsidR="0080542B" w:rsidRPr="00626B17">
          <w:rPr>
            <w:rStyle w:val="Hyperlink"/>
          </w:rPr>
          <w:t>Achtergrond</w:t>
        </w:r>
        <w:r w:rsidR="0080542B">
          <w:rPr>
            <w:webHidden/>
          </w:rPr>
          <w:tab/>
        </w:r>
        <w:r w:rsidR="0080542B">
          <w:rPr>
            <w:webHidden/>
          </w:rPr>
          <w:fldChar w:fldCharType="begin"/>
        </w:r>
        <w:r w:rsidR="0080542B">
          <w:rPr>
            <w:webHidden/>
          </w:rPr>
          <w:instrText xml:space="preserve"> PAGEREF _Toc433282095 \h </w:instrText>
        </w:r>
        <w:r w:rsidR="0080542B">
          <w:rPr>
            <w:webHidden/>
          </w:rPr>
        </w:r>
        <w:r w:rsidR="0080542B">
          <w:rPr>
            <w:webHidden/>
          </w:rPr>
          <w:fldChar w:fldCharType="separate"/>
        </w:r>
        <w:r w:rsidR="0080542B">
          <w:rPr>
            <w:webHidden/>
          </w:rPr>
          <w:t>2</w:t>
        </w:r>
        <w:r w:rsidR="0080542B">
          <w:rPr>
            <w:webHidden/>
          </w:rPr>
          <w:fldChar w:fldCharType="end"/>
        </w:r>
      </w:hyperlink>
    </w:p>
    <w:p w:rsidR="0080542B" w:rsidRDefault="009E7E78">
      <w:pPr>
        <w:pStyle w:val="TOC1"/>
        <w:tabs>
          <w:tab w:val="left" w:pos="480"/>
        </w:tabs>
        <w:rPr>
          <w:rFonts w:asciiTheme="minorHAnsi" w:eastAsiaTheme="minorEastAsia" w:hAnsiTheme="minorHAnsi" w:cstheme="minorBidi"/>
          <w:b w:val="0"/>
          <w:bCs w:val="0"/>
          <w:sz w:val="22"/>
          <w:szCs w:val="22"/>
        </w:rPr>
      </w:pPr>
      <w:hyperlink w:anchor="_Toc433282096" w:history="1">
        <w:r w:rsidR="0080542B" w:rsidRPr="00626B17">
          <w:rPr>
            <w:rStyle w:val="Hyperlink"/>
          </w:rPr>
          <w:t>2.</w:t>
        </w:r>
        <w:r w:rsidR="0080542B">
          <w:rPr>
            <w:rFonts w:asciiTheme="minorHAnsi" w:eastAsiaTheme="minorEastAsia" w:hAnsiTheme="minorHAnsi" w:cstheme="minorBidi"/>
            <w:b w:val="0"/>
            <w:bCs w:val="0"/>
            <w:sz w:val="22"/>
            <w:szCs w:val="22"/>
          </w:rPr>
          <w:tab/>
        </w:r>
        <w:r w:rsidR="0080542B" w:rsidRPr="00626B17">
          <w:rPr>
            <w:rStyle w:val="Hyperlink"/>
          </w:rPr>
          <w:t>Apparatuur</w:t>
        </w:r>
        <w:r w:rsidR="0080542B">
          <w:rPr>
            <w:webHidden/>
          </w:rPr>
          <w:tab/>
        </w:r>
        <w:r w:rsidR="0080542B">
          <w:rPr>
            <w:webHidden/>
          </w:rPr>
          <w:fldChar w:fldCharType="begin"/>
        </w:r>
        <w:r w:rsidR="0080542B">
          <w:rPr>
            <w:webHidden/>
          </w:rPr>
          <w:instrText xml:space="preserve"> PAGEREF _Toc433282096 \h </w:instrText>
        </w:r>
        <w:r w:rsidR="0080542B">
          <w:rPr>
            <w:webHidden/>
          </w:rPr>
        </w:r>
        <w:r w:rsidR="0080542B">
          <w:rPr>
            <w:webHidden/>
          </w:rPr>
          <w:fldChar w:fldCharType="separate"/>
        </w:r>
        <w:r w:rsidR="0080542B">
          <w:rPr>
            <w:webHidden/>
          </w:rPr>
          <w:t>3</w:t>
        </w:r>
        <w:r w:rsidR="0080542B">
          <w:rPr>
            <w:webHidden/>
          </w:rPr>
          <w:fldChar w:fldCharType="end"/>
        </w:r>
      </w:hyperlink>
    </w:p>
    <w:p w:rsidR="0080542B" w:rsidRDefault="009E7E78">
      <w:pPr>
        <w:pStyle w:val="TOC1"/>
        <w:tabs>
          <w:tab w:val="left" w:pos="480"/>
        </w:tabs>
        <w:rPr>
          <w:rFonts w:asciiTheme="minorHAnsi" w:eastAsiaTheme="minorEastAsia" w:hAnsiTheme="minorHAnsi" w:cstheme="minorBidi"/>
          <w:b w:val="0"/>
          <w:bCs w:val="0"/>
          <w:sz w:val="22"/>
          <w:szCs w:val="22"/>
        </w:rPr>
      </w:pPr>
      <w:hyperlink w:anchor="_Toc433282097" w:history="1">
        <w:r w:rsidR="0080542B" w:rsidRPr="00626B17">
          <w:rPr>
            <w:rStyle w:val="Hyperlink"/>
          </w:rPr>
          <w:t>3.</w:t>
        </w:r>
        <w:r w:rsidR="0080542B">
          <w:rPr>
            <w:rFonts w:asciiTheme="minorHAnsi" w:eastAsiaTheme="minorEastAsia" w:hAnsiTheme="minorHAnsi" w:cstheme="minorBidi"/>
            <w:b w:val="0"/>
            <w:bCs w:val="0"/>
            <w:sz w:val="22"/>
            <w:szCs w:val="22"/>
          </w:rPr>
          <w:tab/>
        </w:r>
        <w:r w:rsidR="0080542B" w:rsidRPr="00626B17">
          <w:rPr>
            <w:rStyle w:val="Hyperlink"/>
          </w:rPr>
          <w:t>Software</w:t>
        </w:r>
        <w:r w:rsidR="0080542B">
          <w:rPr>
            <w:webHidden/>
          </w:rPr>
          <w:tab/>
        </w:r>
        <w:r w:rsidR="0080542B">
          <w:rPr>
            <w:webHidden/>
          </w:rPr>
          <w:fldChar w:fldCharType="begin"/>
        </w:r>
        <w:r w:rsidR="0080542B">
          <w:rPr>
            <w:webHidden/>
          </w:rPr>
          <w:instrText xml:space="preserve"> PAGEREF _Toc433282097 \h </w:instrText>
        </w:r>
        <w:r w:rsidR="0080542B">
          <w:rPr>
            <w:webHidden/>
          </w:rPr>
        </w:r>
        <w:r w:rsidR="0080542B">
          <w:rPr>
            <w:webHidden/>
          </w:rPr>
          <w:fldChar w:fldCharType="separate"/>
        </w:r>
        <w:r w:rsidR="0080542B">
          <w:rPr>
            <w:webHidden/>
          </w:rPr>
          <w:t>5</w:t>
        </w:r>
        <w:r w:rsidR="0080542B">
          <w:rPr>
            <w:webHidden/>
          </w:rPr>
          <w:fldChar w:fldCharType="end"/>
        </w:r>
      </w:hyperlink>
    </w:p>
    <w:p w:rsidR="0080542B" w:rsidRDefault="009E7E78">
      <w:pPr>
        <w:pStyle w:val="TOC1"/>
        <w:rPr>
          <w:rFonts w:asciiTheme="minorHAnsi" w:eastAsiaTheme="minorEastAsia" w:hAnsiTheme="minorHAnsi" w:cstheme="minorBidi"/>
          <w:b w:val="0"/>
          <w:bCs w:val="0"/>
          <w:sz w:val="22"/>
          <w:szCs w:val="22"/>
        </w:rPr>
      </w:pPr>
      <w:hyperlink w:anchor="_Toc433282098" w:history="1">
        <w:r w:rsidR="0080542B" w:rsidRPr="00626B17">
          <w:rPr>
            <w:rStyle w:val="Hyperlink"/>
          </w:rPr>
          <w:t>4. Database (website)</w:t>
        </w:r>
        <w:r w:rsidR="0080542B">
          <w:rPr>
            <w:webHidden/>
          </w:rPr>
          <w:tab/>
        </w:r>
        <w:r w:rsidR="0080542B">
          <w:rPr>
            <w:webHidden/>
          </w:rPr>
          <w:fldChar w:fldCharType="begin"/>
        </w:r>
        <w:r w:rsidR="0080542B">
          <w:rPr>
            <w:webHidden/>
          </w:rPr>
          <w:instrText xml:space="preserve"> PAGEREF _Toc433282098 \h </w:instrText>
        </w:r>
        <w:r w:rsidR="0080542B">
          <w:rPr>
            <w:webHidden/>
          </w:rPr>
        </w:r>
        <w:r w:rsidR="0080542B">
          <w:rPr>
            <w:webHidden/>
          </w:rPr>
          <w:fldChar w:fldCharType="separate"/>
        </w:r>
        <w:r w:rsidR="0080542B">
          <w:rPr>
            <w:webHidden/>
          </w:rPr>
          <w:t>6</w:t>
        </w:r>
        <w:r w:rsidR="0080542B">
          <w:rPr>
            <w:webHidden/>
          </w:rPr>
          <w:fldChar w:fldCharType="end"/>
        </w:r>
      </w:hyperlink>
    </w:p>
    <w:p w:rsidR="0080542B" w:rsidRDefault="009E7E78">
      <w:pPr>
        <w:pStyle w:val="TOC1"/>
        <w:rPr>
          <w:rFonts w:asciiTheme="minorHAnsi" w:eastAsiaTheme="minorEastAsia" w:hAnsiTheme="minorHAnsi" w:cstheme="minorBidi"/>
          <w:b w:val="0"/>
          <w:bCs w:val="0"/>
          <w:sz w:val="22"/>
          <w:szCs w:val="22"/>
        </w:rPr>
      </w:pPr>
      <w:hyperlink w:anchor="_Toc433282099" w:history="1">
        <w:r w:rsidR="0080542B" w:rsidRPr="00626B17">
          <w:rPr>
            <w:rStyle w:val="Hyperlink"/>
          </w:rPr>
          <w:t>5. Klassen</w:t>
        </w:r>
        <w:r w:rsidR="0080542B">
          <w:rPr>
            <w:webHidden/>
          </w:rPr>
          <w:tab/>
        </w:r>
        <w:r w:rsidR="0080542B">
          <w:rPr>
            <w:webHidden/>
          </w:rPr>
          <w:fldChar w:fldCharType="begin"/>
        </w:r>
        <w:r w:rsidR="0080542B">
          <w:rPr>
            <w:webHidden/>
          </w:rPr>
          <w:instrText xml:space="preserve"> PAGEREF _Toc433282099 \h </w:instrText>
        </w:r>
        <w:r w:rsidR="0080542B">
          <w:rPr>
            <w:webHidden/>
          </w:rPr>
        </w:r>
        <w:r w:rsidR="0080542B">
          <w:rPr>
            <w:webHidden/>
          </w:rPr>
          <w:fldChar w:fldCharType="separate"/>
        </w:r>
        <w:r w:rsidR="0080542B">
          <w:rPr>
            <w:webHidden/>
          </w:rPr>
          <w:t>7</w:t>
        </w:r>
        <w:r w:rsidR="0080542B">
          <w:rPr>
            <w:webHidden/>
          </w:rPr>
          <w:fldChar w:fldCharType="end"/>
        </w:r>
      </w:hyperlink>
    </w:p>
    <w:p w:rsidR="0080542B" w:rsidRDefault="009E7E78">
      <w:pPr>
        <w:pStyle w:val="TOC1"/>
        <w:rPr>
          <w:rFonts w:asciiTheme="minorHAnsi" w:eastAsiaTheme="minorEastAsia" w:hAnsiTheme="minorHAnsi" w:cstheme="minorBidi"/>
          <w:b w:val="0"/>
          <w:bCs w:val="0"/>
          <w:sz w:val="22"/>
          <w:szCs w:val="22"/>
        </w:rPr>
      </w:pPr>
      <w:hyperlink w:anchor="_Toc433282100" w:history="1">
        <w:r w:rsidR="0080542B" w:rsidRPr="00626B17">
          <w:rPr>
            <w:rStyle w:val="Hyperlink"/>
            <w:lang w:val="en-US"/>
          </w:rPr>
          <w:t>6. Sequencediagram (movement)</w:t>
        </w:r>
        <w:r w:rsidR="0080542B">
          <w:rPr>
            <w:webHidden/>
          </w:rPr>
          <w:tab/>
        </w:r>
        <w:r w:rsidR="0080542B">
          <w:rPr>
            <w:webHidden/>
          </w:rPr>
          <w:fldChar w:fldCharType="begin"/>
        </w:r>
        <w:r w:rsidR="0080542B">
          <w:rPr>
            <w:webHidden/>
          </w:rPr>
          <w:instrText xml:space="preserve"> PAGEREF _Toc433282100 \h </w:instrText>
        </w:r>
        <w:r w:rsidR="0080542B">
          <w:rPr>
            <w:webHidden/>
          </w:rPr>
        </w:r>
        <w:r w:rsidR="0080542B">
          <w:rPr>
            <w:webHidden/>
          </w:rPr>
          <w:fldChar w:fldCharType="separate"/>
        </w:r>
        <w:r w:rsidR="0080542B">
          <w:rPr>
            <w:webHidden/>
          </w:rPr>
          <w:t>9</w:t>
        </w:r>
        <w:r w:rsidR="0080542B">
          <w:rPr>
            <w:webHidden/>
          </w:rPr>
          <w:fldChar w:fldCharType="end"/>
        </w:r>
      </w:hyperlink>
    </w:p>
    <w:p w:rsidR="0080542B" w:rsidRDefault="009E7E78">
      <w:pPr>
        <w:pStyle w:val="TOC1"/>
        <w:rPr>
          <w:rFonts w:asciiTheme="minorHAnsi" w:eastAsiaTheme="minorEastAsia" w:hAnsiTheme="minorHAnsi" w:cstheme="minorBidi"/>
          <w:b w:val="0"/>
          <w:bCs w:val="0"/>
          <w:sz w:val="22"/>
          <w:szCs w:val="22"/>
        </w:rPr>
      </w:pPr>
      <w:hyperlink w:anchor="_Toc433282101" w:history="1">
        <w:r w:rsidR="0080542B" w:rsidRPr="00626B17">
          <w:rPr>
            <w:rStyle w:val="Hyperlink"/>
            <w:lang w:val="en-US"/>
          </w:rPr>
          <w:t>7. Sequencediagram (website)</w:t>
        </w:r>
        <w:r w:rsidR="0080542B">
          <w:rPr>
            <w:webHidden/>
          </w:rPr>
          <w:tab/>
        </w:r>
        <w:r w:rsidR="0080542B">
          <w:rPr>
            <w:webHidden/>
          </w:rPr>
          <w:fldChar w:fldCharType="begin"/>
        </w:r>
        <w:r w:rsidR="0080542B">
          <w:rPr>
            <w:webHidden/>
          </w:rPr>
          <w:instrText xml:space="preserve"> PAGEREF _Toc433282101 \h </w:instrText>
        </w:r>
        <w:r w:rsidR="0080542B">
          <w:rPr>
            <w:webHidden/>
          </w:rPr>
        </w:r>
        <w:r w:rsidR="0080542B">
          <w:rPr>
            <w:webHidden/>
          </w:rPr>
          <w:fldChar w:fldCharType="separate"/>
        </w:r>
        <w:r w:rsidR="0080542B">
          <w:rPr>
            <w:webHidden/>
          </w:rPr>
          <w:t>11</w:t>
        </w:r>
        <w:r w:rsidR="0080542B">
          <w:rPr>
            <w:webHidden/>
          </w:rPr>
          <w:fldChar w:fldCharType="end"/>
        </w:r>
      </w:hyperlink>
    </w:p>
    <w:p w:rsidR="0080542B" w:rsidRDefault="009E7E78">
      <w:pPr>
        <w:pStyle w:val="TOC1"/>
        <w:rPr>
          <w:rFonts w:asciiTheme="minorHAnsi" w:eastAsiaTheme="minorEastAsia" w:hAnsiTheme="minorHAnsi" w:cstheme="minorBidi"/>
          <w:b w:val="0"/>
          <w:bCs w:val="0"/>
          <w:sz w:val="22"/>
          <w:szCs w:val="22"/>
        </w:rPr>
      </w:pPr>
      <w:hyperlink w:anchor="_Toc433282102" w:history="1">
        <w:r w:rsidR="0080542B" w:rsidRPr="00626B17">
          <w:rPr>
            <w:rStyle w:val="Hyperlink"/>
            <w:lang w:val="en-US"/>
          </w:rPr>
          <w:t>8. Geheugen</w:t>
        </w:r>
        <w:r w:rsidR="0080542B">
          <w:rPr>
            <w:webHidden/>
          </w:rPr>
          <w:tab/>
        </w:r>
        <w:r w:rsidR="0080542B">
          <w:rPr>
            <w:webHidden/>
          </w:rPr>
          <w:fldChar w:fldCharType="begin"/>
        </w:r>
        <w:r w:rsidR="0080542B">
          <w:rPr>
            <w:webHidden/>
          </w:rPr>
          <w:instrText xml:space="preserve"> PAGEREF _Toc433282102 \h </w:instrText>
        </w:r>
        <w:r w:rsidR="0080542B">
          <w:rPr>
            <w:webHidden/>
          </w:rPr>
        </w:r>
        <w:r w:rsidR="0080542B">
          <w:rPr>
            <w:webHidden/>
          </w:rPr>
          <w:fldChar w:fldCharType="separate"/>
        </w:r>
        <w:r w:rsidR="0080542B">
          <w:rPr>
            <w:webHidden/>
          </w:rPr>
          <w:t>12</w:t>
        </w:r>
        <w:r w:rsidR="0080542B">
          <w:rPr>
            <w:webHidden/>
          </w:rPr>
          <w:fldChar w:fldCharType="end"/>
        </w:r>
      </w:hyperlink>
    </w:p>
    <w:p w:rsidR="0031265D" w:rsidRDefault="0031265D">
      <w:pPr>
        <w:pStyle w:val="TOC2"/>
        <w:tabs>
          <w:tab w:val="left" w:pos="900"/>
        </w:tabs>
      </w:pPr>
      <w:r>
        <w:fldChar w:fldCharType="end"/>
      </w:r>
    </w:p>
    <w:p w:rsidR="0031265D" w:rsidRDefault="0031265D"/>
    <w:p w:rsidR="0031265D" w:rsidRDefault="0031265D">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867367">
      <w:pPr>
        <w:pStyle w:val="CommentText"/>
        <w:rPr>
          <w:b/>
        </w:rPr>
      </w:pPr>
    </w:p>
    <w:p w:rsidR="00867367" w:rsidRDefault="003D3725">
      <w:pPr>
        <w:pStyle w:val="CommentText"/>
        <w:rPr>
          <w:b/>
        </w:rPr>
      </w:pPr>
      <w:r>
        <w:rPr>
          <w:b/>
        </w:rPr>
        <w:t>Versie beheer: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544"/>
      </w:tblGrid>
      <w:tr w:rsidR="003D3725" w:rsidRPr="00521752" w:rsidTr="00251086">
        <w:tc>
          <w:tcPr>
            <w:tcW w:w="4518" w:type="dxa"/>
            <w:shd w:val="clear" w:color="auto" w:fill="auto"/>
          </w:tcPr>
          <w:p w:rsidR="003D3725" w:rsidRPr="00521752" w:rsidRDefault="003D3725">
            <w:pPr>
              <w:pStyle w:val="CommentText"/>
              <w:rPr>
                <w:b/>
              </w:rPr>
            </w:pPr>
            <w:r w:rsidRPr="00521752">
              <w:rPr>
                <w:b/>
              </w:rPr>
              <w:t>Versie</w:t>
            </w:r>
          </w:p>
        </w:tc>
        <w:tc>
          <w:tcPr>
            <w:tcW w:w="4544" w:type="dxa"/>
            <w:shd w:val="clear" w:color="auto" w:fill="auto"/>
          </w:tcPr>
          <w:p w:rsidR="003D3725" w:rsidRPr="00521752" w:rsidRDefault="003D3725">
            <w:pPr>
              <w:pStyle w:val="CommentText"/>
              <w:rPr>
                <w:b/>
              </w:rPr>
            </w:pPr>
            <w:r w:rsidRPr="00521752">
              <w:rPr>
                <w:b/>
              </w:rPr>
              <w:t>Wijzigingen</w:t>
            </w:r>
          </w:p>
        </w:tc>
      </w:tr>
      <w:tr w:rsidR="003D3725" w:rsidRPr="00521752" w:rsidTr="00251086">
        <w:tc>
          <w:tcPr>
            <w:tcW w:w="4518" w:type="dxa"/>
            <w:shd w:val="clear" w:color="auto" w:fill="auto"/>
          </w:tcPr>
          <w:p w:rsidR="003D3725" w:rsidRPr="00521752" w:rsidRDefault="003D3725">
            <w:pPr>
              <w:pStyle w:val="CommentText"/>
              <w:rPr>
                <w:b/>
              </w:rPr>
            </w:pPr>
            <w:r w:rsidRPr="00521752">
              <w:rPr>
                <w:b/>
              </w:rPr>
              <w:t>V0.1</w:t>
            </w:r>
          </w:p>
        </w:tc>
        <w:tc>
          <w:tcPr>
            <w:tcW w:w="4544" w:type="dxa"/>
            <w:shd w:val="clear" w:color="auto" w:fill="auto"/>
          </w:tcPr>
          <w:p w:rsidR="000D270A" w:rsidRPr="00521752" w:rsidRDefault="00251086">
            <w:pPr>
              <w:pStyle w:val="CommentText"/>
              <w:rPr>
                <w:b/>
              </w:rPr>
            </w:pPr>
            <w:r>
              <w:rPr>
                <w:b/>
              </w:rPr>
              <w:t>Toegevoegd: Achtergrond, Apparatuur, Software, database (website)</w:t>
            </w:r>
          </w:p>
        </w:tc>
      </w:tr>
      <w:tr w:rsidR="003D3725" w:rsidRPr="00521752" w:rsidTr="00251086">
        <w:tc>
          <w:tcPr>
            <w:tcW w:w="4518" w:type="dxa"/>
            <w:shd w:val="clear" w:color="auto" w:fill="auto"/>
          </w:tcPr>
          <w:p w:rsidR="003D3725" w:rsidRPr="00521752" w:rsidRDefault="0080542B">
            <w:pPr>
              <w:pStyle w:val="CommentText"/>
              <w:rPr>
                <w:b/>
              </w:rPr>
            </w:pPr>
            <w:r>
              <w:rPr>
                <w:b/>
              </w:rPr>
              <w:t>V0.2</w:t>
            </w:r>
          </w:p>
        </w:tc>
        <w:tc>
          <w:tcPr>
            <w:tcW w:w="4544" w:type="dxa"/>
            <w:shd w:val="clear" w:color="auto" w:fill="auto"/>
          </w:tcPr>
          <w:p w:rsidR="000D270A" w:rsidRPr="00521752" w:rsidRDefault="0080542B">
            <w:pPr>
              <w:pStyle w:val="CommentText"/>
              <w:rPr>
                <w:b/>
              </w:rPr>
            </w:pPr>
            <w:r>
              <w:rPr>
                <w:b/>
              </w:rPr>
              <w:t>Toegevoegd: Klassen, Sequencediagram (movement), Geheugen</w:t>
            </w:r>
          </w:p>
        </w:tc>
      </w:tr>
      <w:tr w:rsidR="003D3725" w:rsidRPr="00521752" w:rsidTr="00251086">
        <w:tc>
          <w:tcPr>
            <w:tcW w:w="4518" w:type="dxa"/>
            <w:shd w:val="clear" w:color="auto" w:fill="auto"/>
          </w:tcPr>
          <w:p w:rsidR="003D3725" w:rsidRPr="00521752" w:rsidRDefault="0080542B">
            <w:pPr>
              <w:pStyle w:val="CommentText"/>
              <w:rPr>
                <w:b/>
              </w:rPr>
            </w:pPr>
            <w:r>
              <w:rPr>
                <w:b/>
              </w:rPr>
              <w:t>V0.3</w:t>
            </w:r>
          </w:p>
        </w:tc>
        <w:tc>
          <w:tcPr>
            <w:tcW w:w="4544" w:type="dxa"/>
            <w:shd w:val="clear" w:color="auto" w:fill="auto"/>
          </w:tcPr>
          <w:p w:rsidR="000D270A" w:rsidRPr="00521752" w:rsidRDefault="0080542B">
            <w:pPr>
              <w:pStyle w:val="CommentText"/>
              <w:rPr>
                <w:b/>
              </w:rPr>
            </w:pPr>
            <w:r>
              <w:rPr>
                <w:b/>
              </w:rPr>
              <w:t>Toegevoegd: Sequencediagram (website)</w:t>
            </w:r>
          </w:p>
        </w:tc>
      </w:tr>
      <w:tr w:rsidR="003D3725" w:rsidRPr="00521752" w:rsidTr="00251086">
        <w:tc>
          <w:tcPr>
            <w:tcW w:w="4518" w:type="dxa"/>
            <w:shd w:val="clear" w:color="auto" w:fill="auto"/>
          </w:tcPr>
          <w:p w:rsidR="003D3725" w:rsidRPr="00521752" w:rsidRDefault="004809B9">
            <w:pPr>
              <w:pStyle w:val="CommentText"/>
              <w:rPr>
                <w:b/>
              </w:rPr>
            </w:pPr>
            <w:r>
              <w:rPr>
                <w:b/>
              </w:rPr>
              <w:t>V0.4</w:t>
            </w:r>
          </w:p>
        </w:tc>
        <w:tc>
          <w:tcPr>
            <w:tcW w:w="4544" w:type="dxa"/>
            <w:shd w:val="clear" w:color="auto" w:fill="auto"/>
          </w:tcPr>
          <w:p w:rsidR="003D3725" w:rsidRPr="00521752" w:rsidRDefault="004809B9" w:rsidP="00981E5F">
            <w:pPr>
              <w:pStyle w:val="CommentText"/>
              <w:rPr>
                <w:b/>
              </w:rPr>
            </w:pPr>
            <w:r>
              <w:rPr>
                <w:b/>
              </w:rPr>
              <w:t>Toegevoegd: Sitemap</w:t>
            </w:r>
            <w:bookmarkStart w:id="3" w:name="_GoBack"/>
            <w:bookmarkEnd w:id="3"/>
          </w:p>
        </w:tc>
      </w:tr>
    </w:tbl>
    <w:p w:rsidR="003D3725" w:rsidRDefault="003D3725">
      <w:pPr>
        <w:pStyle w:val="CommentText"/>
        <w:rPr>
          <w:b/>
        </w:rPr>
      </w:pPr>
    </w:p>
    <w:p w:rsidR="003D3725" w:rsidRDefault="003D3725">
      <w:pPr>
        <w:pStyle w:val="CommentText"/>
        <w:rPr>
          <w:b/>
        </w:rPr>
      </w:pPr>
    </w:p>
    <w:p w:rsidR="00867367" w:rsidRDefault="00867367">
      <w:pPr>
        <w:pStyle w:val="CommentText"/>
        <w:rPr>
          <w:b/>
        </w:rPr>
      </w:pPr>
    </w:p>
    <w:p w:rsidR="00BE3463" w:rsidRDefault="00BE3463">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981E5F" w:rsidRDefault="00981E5F">
      <w:pPr>
        <w:pStyle w:val="CommentText"/>
      </w:pPr>
    </w:p>
    <w:p w:rsidR="0031265D" w:rsidRDefault="0031265D">
      <w:pPr>
        <w:pStyle w:val="Heading1"/>
      </w:pPr>
      <w:bookmarkStart w:id="4" w:name="_Toc8095077"/>
      <w:bookmarkStart w:id="5" w:name="_Toc8095280"/>
      <w:bookmarkStart w:id="6" w:name="_Toc433282095"/>
      <w:r>
        <w:t>1.</w:t>
      </w:r>
      <w:r>
        <w:tab/>
      </w:r>
      <w:bookmarkEnd w:id="4"/>
      <w:bookmarkEnd w:id="5"/>
      <w:r w:rsidR="00665840">
        <w:t>Achtergrond</w:t>
      </w:r>
      <w:bookmarkEnd w:id="6"/>
    </w:p>
    <w:p w:rsidR="0031265D" w:rsidRDefault="0031265D"/>
    <w:p w:rsidR="00251086" w:rsidRDefault="00251086" w:rsidP="00251086">
      <w:bookmarkStart w:id="7" w:name="_Toc8095078"/>
      <w:bookmarkStart w:id="8" w:name="_Toc8095281"/>
      <w:r>
        <w:t>Het project heet “Oil’s Well”, dit is tevens ook de naam van het spel wat wordt nagemaakt in dit project. De opdracht gevende organisatie is in dit geval MBO Utrecht. De opdrachtgever is M. Odijk. De opdrachtnemer ben ik als leerling Gerben Tesselaar. Ik ben tevens ook verantwoordelijk voor de uitvoering van dit project.</w:t>
      </w:r>
    </w:p>
    <w:p w:rsidR="0031265D" w:rsidRDefault="0031265D"/>
    <w:p w:rsidR="000B61C2" w:rsidRDefault="000B61C2"/>
    <w:p w:rsidR="000B61C2" w:rsidRDefault="000B61C2">
      <w:r>
        <w:t xml:space="preserve">De bedoeling in het spel is om zoveel mogelijk punten te behalen, dit doe je door de </w:t>
      </w:r>
      <w:r w:rsidR="00251086">
        <w:t>snoepjes</w:t>
      </w:r>
      <w:r>
        <w:t xml:space="preserve"> op te pakken. </w:t>
      </w:r>
      <w:r w:rsidR="00251086">
        <w:t>Je zit vast aan een lijn en kan niet naar beneden lopen daarvoor in de plaats trekt de lijn je terug naar je vorige positie. Er zijn “power” snoepjes aanwezig die je kracht geven om de monsters op te eten, hiervoor krijg je ook punten.</w:t>
      </w:r>
    </w:p>
    <w:p w:rsidR="0031265D" w:rsidRDefault="0031265D">
      <w:pPr>
        <w:pStyle w:val="Heading1"/>
      </w:pPr>
      <w:bookmarkStart w:id="9" w:name="_Toc8095079"/>
      <w:bookmarkStart w:id="10" w:name="_Toc8095282"/>
      <w:bookmarkEnd w:id="7"/>
      <w:bookmarkEnd w:id="8"/>
      <w:r>
        <w:br w:type="page"/>
      </w:r>
      <w:bookmarkStart w:id="11" w:name="_Toc433282096"/>
      <w:r>
        <w:lastRenderedPageBreak/>
        <w:t>2.</w:t>
      </w:r>
      <w:r>
        <w:tab/>
      </w:r>
      <w:bookmarkStart w:id="12" w:name="_Toc8095080"/>
      <w:bookmarkStart w:id="13" w:name="_Toc8095283"/>
      <w:bookmarkEnd w:id="9"/>
      <w:bookmarkEnd w:id="10"/>
      <w:r w:rsidR="00665840">
        <w:t>Apparatuur</w:t>
      </w:r>
      <w:bookmarkEnd w:id="11"/>
    </w:p>
    <w:p w:rsidR="003F5A9B" w:rsidRPr="00994BAA" w:rsidRDefault="003F5A9B" w:rsidP="003F5A9B">
      <w:pPr>
        <w:rPr>
          <w:b/>
          <w:sz w:val="32"/>
          <w:szCs w:val="32"/>
        </w:rPr>
      </w:pPr>
      <w:r w:rsidRPr="00994BAA">
        <w:rPr>
          <w:b/>
          <w:sz w:val="32"/>
          <w:szCs w:val="32"/>
        </w:rPr>
        <w:t>Computer</w:t>
      </w:r>
      <w:r w:rsidRPr="00994BAA">
        <w:rPr>
          <w:b/>
          <w:sz w:val="32"/>
          <w:szCs w:val="32"/>
        </w:rPr>
        <w:tab/>
      </w:r>
    </w:p>
    <w:p w:rsidR="003F5A9B" w:rsidRDefault="003F5A9B" w:rsidP="003F5A9B">
      <w:r w:rsidRPr="00994BAA">
        <w:rPr>
          <w:b/>
        </w:rPr>
        <w:t>Computertype</w:t>
      </w:r>
      <w:r>
        <w:tab/>
      </w:r>
      <w:r w:rsidR="00994BAA">
        <w:tab/>
      </w:r>
      <w:r w:rsidR="00994BAA">
        <w:tab/>
      </w:r>
      <w:r>
        <w:t>Op ACPI x64-gebaseerde PC  (Mobile)</w:t>
      </w:r>
    </w:p>
    <w:p w:rsidR="003F5A9B" w:rsidRPr="000B61C2" w:rsidRDefault="003F5A9B" w:rsidP="003F5A9B">
      <w:pPr>
        <w:rPr>
          <w:lang w:val="en-US"/>
        </w:rPr>
      </w:pPr>
      <w:r w:rsidRPr="000B61C2">
        <w:rPr>
          <w:b/>
          <w:lang w:val="en-US"/>
        </w:rPr>
        <w:t>Besturingssysteem</w:t>
      </w:r>
      <w:r w:rsidRPr="000B61C2">
        <w:rPr>
          <w:lang w:val="en-US"/>
        </w:rPr>
        <w:tab/>
      </w:r>
      <w:r w:rsidR="00994BAA" w:rsidRPr="000B61C2">
        <w:rPr>
          <w:lang w:val="en-US"/>
        </w:rPr>
        <w:tab/>
      </w:r>
      <w:r w:rsidR="00994BAA" w:rsidRPr="000B61C2">
        <w:rPr>
          <w:lang w:val="en-US"/>
        </w:rPr>
        <w:tab/>
      </w:r>
      <w:r w:rsidRPr="000B61C2">
        <w:rPr>
          <w:lang w:val="en-US"/>
        </w:rPr>
        <w:t>Microsoft Windows 8</w:t>
      </w:r>
    </w:p>
    <w:p w:rsidR="003F5A9B" w:rsidRPr="00994BAA" w:rsidRDefault="003F5A9B" w:rsidP="003F5A9B">
      <w:pPr>
        <w:rPr>
          <w:lang w:val="en-US"/>
        </w:rPr>
      </w:pPr>
      <w:r w:rsidRPr="00994BAA">
        <w:rPr>
          <w:b/>
          <w:lang w:val="en-US"/>
        </w:rPr>
        <w:t>OS Service Pack</w:t>
      </w:r>
      <w:r w:rsidRPr="00994BAA">
        <w:rPr>
          <w:lang w:val="en-US"/>
        </w:rPr>
        <w:tab/>
      </w:r>
      <w:r w:rsidR="00994BAA" w:rsidRPr="00994BAA">
        <w:rPr>
          <w:lang w:val="en-US"/>
        </w:rPr>
        <w:tab/>
      </w:r>
      <w:r w:rsidR="00994BAA" w:rsidRPr="00994BAA">
        <w:rPr>
          <w:lang w:val="en-US"/>
        </w:rPr>
        <w:tab/>
      </w:r>
      <w:r w:rsidRPr="00994BAA">
        <w:rPr>
          <w:lang w:val="en-US"/>
        </w:rPr>
        <w:t>-</w:t>
      </w:r>
    </w:p>
    <w:p w:rsidR="003F5A9B" w:rsidRPr="000B61C2" w:rsidRDefault="003F5A9B" w:rsidP="003F5A9B">
      <w:r w:rsidRPr="000B61C2">
        <w:rPr>
          <w:b/>
        </w:rPr>
        <w:t>Internet Explorer</w:t>
      </w:r>
      <w:r w:rsidRPr="000B61C2">
        <w:tab/>
      </w:r>
      <w:r w:rsidR="00994BAA" w:rsidRPr="000B61C2">
        <w:tab/>
      </w:r>
      <w:r w:rsidR="00994BAA" w:rsidRPr="000B61C2">
        <w:tab/>
      </w:r>
      <w:r w:rsidRPr="000B61C2">
        <w:t>9.11.9600.17631</w:t>
      </w:r>
    </w:p>
    <w:p w:rsidR="003F5A9B" w:rsidRPr="000B61C2" w:rsidRDefault="003F5A9B" w:rsidP="003F5A9B">
      <w:r w:rsidRPr="000B61C2">
        <w:rPr>
          <w:b/>
        </w:rPr>
        <w:t>DirectX</w:t>
      </w:r>
      <w:r w:rsidRPr="000B61C2">
        <w:tab/>
      </w:r>
      <w:r w:rsidR="00994BAA" w:rsidRPr="000B61C2">
        <w:tab/>
      </w:r>
      <w:r w:rsidR="00994BAA" w:rsidRPr="000B61C2">
        <w:tab/>
      </w:r>
      <w:r w:rsidR="00994BAA" w:rsidRPr="000B61C2">
        <w:tab/>
      </w:r>
      <w:r w:rsidRPr="000B61C2">
        <w:t>DirectX 11.0</w:t>
      </w:r>
    </w:p>
    <w:p w:rsidR="003F5A9B" w:rsidRDefault="003F5A9B" w:rsidP="003F5A9B">
      <w:r w:rsidRPr="00994BAA">
        <w:rPr>
          <w:b/>
        </w:rPr>
        <w:t>Computernaam</w:t>
      </w:r>
      <w:r>
        <w:tab/>
      </w:r>
      <w:r w:rsidR="00994BAA">
        <w:tab/>
      </w:r>
      <w:r w:rsidR="00994BAA">
        <w:tab/>
      </w:r>
      <w:r>
        <w:t>JOHNDOE-NOTE</w:t>
      </w:r>
    </w:p>
    <w:p w:rsidR="003F5A9B" w:rsidRDefault="003F5A9B" w:rsidP="003F5A9B">
      <w:r w:rsidRPr="00994BAA">
        <w:rPr>
          <w:b/>
        </w:rPr>
        <w:t>Naam gebruiker</w:t>
      </w:r>
      <w:r>
        <w:tab/>
      </w:r>
      <w:r w:rsidR="00994BAA">
        <w:tab/>
      </w:r>
      <w:r w:rsidR="00994BAA">
        <w:tab/>
      </w:r>
      <w:r>
        <w:t>g</w:t>
      </w:r>
    </w:p>
    <w:p w:rsidR="00994BAA" w:rsidRDefault="003F5A9B" w:rsidP="003F5A9B">
      <w:r w:rsidRPr="00994BAA">
        <w:rPr>
          <w:b/>
        </w:rPr>
        <w:t>Aanmeld Domein</w:t>
      </w:r>
      <w:r w:rsidR="00994BAA">
        <w:tab/>
      </w:r>
      <w:r w:rsidR="00994BAA">
        <w:tab/>
      </w:r>
      <w:r w:rsidR="00994BAA">
        <w:tab/>
        <w:t>JOHNDOE-NOTE</w:t>
      </w:r>
    </w:p>
    <w:p w:rsidR="003F5A9B" w:rsidRDefault="003F5A9B" w:rsidP="003F5A9B">
      <w:r>
        <w:tab/>
      </w:r>
    </w:p>
    <w:p w:rsidR="003F5A9B" w:rsidRPr="00994BAA" w:rsidRDefault="003F5A9B" w:rsidP="003F5A9B">
      <w:pPr>
        <w:rPr>
          <w:b/>
          <w:sz w:val="32"/>
          <w:szCs w:val="32"/>
        </w:rPr>
      </w:pPr>
      <w:r w:rsidRPr="00994BAA">
        <w:rPr>
          <w:b/>
          <w:sz w:val="32"/>
          <w:szCs w:val="32"/>
        </w:rPr>
        <w:t>Moederbord</w:t>
      </w:r>
      <w:r w:rsidRPr="00994BAA">
        <w:rPr>
          <w:b/>
          <w:sz w:val="32"/>
          <w:szCs w:val="32"/>
        </w:rPr>
        <w:tab/>
      </w:r>
    </w:p>
    <w:p w:rsidR="003F5A9B" w:rsidRPr="000B61C2" w:rsidRDefault="003F5A9B" w:rsidP="003F5A9B">
      <w:pPr>
        <w:rPr>
          <w:lang w:val="en-US"/>
        </w:rPr>
      </w:pPr>
      <w:r w:rsidRPr="000B61C2">
        <w:rPr>
          <w:b/>
          <w:lang w:val="en-US"/>
        </w:rPr>
        <w:t>CPU Type</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Mobile DualCore Intel Core i5, 2600 MHz</w:t>
      </w:r>
    </w:p>
    <w:p w:rsidR="003F5A9B" w:rsidRPr="000B61C2" w:rsidRDefault="003F5A9B" w:rsidP="003F5A9B">
      <w:pPr>
        <w:rPr>
          <w:lang w:val="en-US"/>
        </w:rPr>
      </w:pPr>
      <w:r w:rsidRPr="000B61C2">
        <w:rPr>
          <w:b/>
          <w:lang w:val="en-US"/>
        </w:rPr>
        <w:t>Moederbordnaam</w:t>
      </w:r>
      <w:r w:rsidRPr="000B61C2">
        <w:rPr>
          <w:lang w:val="en-US"/>
        </w:rPr>
        <w:tab/>
      </w:r>
      <w:r w:rsidR="00994BAA" w:rsidRPr="000B61C2">
        <w:rPr>
          <w:lang w:val="en-US"/>
        </w:rPr>
        <w:tab/>
      </w:r>
      <w:r w:rsidR="00994BAA" w:rsidRPr="000B61C2">
        <w:rPr>
          <w:lang w:val="en-US"/>
        </w:rPr>
        <w:tab/>
      </w:r>
      <w:r w:rsidRPr="000B61C2">
        <w:rPr>
          <w:lang w:val="en-US"/>
        </w:rPr>
        <w:t>Asus X75A Series Notebook</w:t>
      </w:r>
    </w:p>
    <w:p w:rsidR="003F5A9B" w:rsidRPr="003F5A9B" w:rsidRDefault="003F5A9B" w:rsidP="003F5A9B">
      <w:pPr>
        <w:rPr>
          <w:lang w:val="en-US"/>
        </w:rPr>
      </w:pPr>
      <w:r w:rsidRPr="000B61C2">
        <w:rPr>
          <w:b/>
          <w:lang w:val="en-US"/>
        </w:rPr>
        <w:t>Moederbord Chipset</w:t>
      </w:r>
      <w:r w:rsidRPr="000B61C2">
        <w:rPr>
          <w:lang w:val="en-US"/>
        </w:rPr>
        <w:tab/>
      </w:r>
      <w:r w:rsidR="00994BAA" w:rsidRPr="000B61C2">
        <w:rPr>
          <w:lang w:val="en-US"/>
        </w:rPr>
        <w:tab/>
      </w:r>
      <w:r w:rsidRPr="00994BAA">
        <w:rPr>
          <w:lang w:val="en-US"/>
        </w:rPr>
        <w:t>In</w:t>
      </w:r>
      <w:r w:rsidRPr="003F5A9B">
        <w:rPr>
          <w:lang w:val="en-US"/>
        </w:rPr>
        <w:t>tel Panther Point HM76, Intel Ivy Bridge</w:t>
      </w:r>
    </w:p>
    <w:p w:rsidR="003F5A9B" w:rsidRPr="00994BAA" w:rsidRDefault="003F5A9B" w:rsidP="003F5A9B">
      <w:pPr>
        <w:rPr>
          <w:lang w:val="en-US"/>
        </w:rPr>
      </w:pPr>
      <w:r w:rsidRPr="00994BAA">
        <w:rPr>
          <w:b/>
          <w:lang w:val="en-US"/>
        </w:rPr>
        <w:t>Systeemgeheugen</w:t>
      </w:r>
      <w:r w:rsidRPr="00994BAA">
        <w:rPr>
          <w:lang w:val="en-US"/>
        </w:rPr>
        <w:tab/>
      </w:r>
      <w:r w:rsidR="00994BAA" w:rsidRPr="00994BAA">
        <w:rPr>
          <w:lang w:val="en-US"/>
        </w:rPr>
        <w:tab/>
      </w:r>
      <w:r w:rsidR="00994BAA" w:rsidRPr="00994BAA">
        <w:rPr>
          <w:lang w:val="en-US"/>
        </w:rPr>
        <w:tab/>
      </w:r>
      <w:r w:rsidRPr="00994BAA">
        <w:rPr>
          <w:lang w:val="en-US"/>
        </w:rPr>
        <w:t>5581 MB</w:t>
      </w:r>
    </w:p>
    <w:p w:rsidR="003F5A9B" w:rsidRPr="00994BAA" w:rsidRDefault="003F5A9B" w:rsidP="003F5A9B">
      <w:pPr>
        <w:rPr>
          <w:lang w:val="en-US"/>
        </w:rPr>
      </w:pPr>
      <w:r w:rsidRPr="00994BAA">
        <w:rPr>
          <w:b/>
          <w:lang w:val="en-US"/>
        </w:rPr>
        <w:t>BIOS Type</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Onbekend</w:t>
      </w:r>
    </w:p>
    <w:p w:rsidR="003F5A9B" w:rsidRPr="00994BAA" w:rsidRDefault="003F5A9B" w:rsidP="003F5A9B">
      <w:pPr>
        <w:rPr>
          <w:lang w:val="en-US"/>
        </w:rPr>
      </w:pPr>
      <w:r w:rsidRPr="00994BAA">
        <w:rPr>
          <w:lang w:val="en-US"/>
        </w:rPr>
        <w:tab/>
      </w:r>
    </w:p>
    <w:p w:rsidR="003F5A9B" w:rsidRPr="00994BAA" w:rsidRDefault="003F5A9B" w:rsidP="003F5A9B">
      <w:pPr>
        <w:rPr>
          <w:b/>
          <w:sz w:val="32"/>
          <w:szCs w:val="32"/>
          <w:lang w:val="en-US"/>
        </w:rPr>
      </w:pPr>
      <w:r w:rsidRPr="00994BAA">
        <w:rPr>
          <w:b/>
          <w:sz w:val="32"/>
          <w:szCs w:val="32"/>
          <w:lang w:val="en-US"/>
        </w:rPr>
        <w:t>Scherm</w:t>
      </w:r>
      <w:r w:rsidRPr="00994BAA">
        <w:rPr>
          <w:b/>
          <w:sz w:val="32"/>
          <w:szCs w:val="32"/>
          <w:lang w:val="en-US"/>
        </w:rPr>
        <w:tab/>
      </w:r>
    </w:p>
    <w:p w:rsidR="003F5A9B" w:rsidRPr="00994BAA"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Intel(R) HD Graphics 4000  (2560 MB)</w:t>
      </w:r>
    </w:p>
    <w:p w:rsidR="003F5A9B" w:rsidRPr="000B61C2" w:rsidRDefault="003F5A9B" w:rsidP="003F5A9B">
      <w:pPr>
        <w:rPr>
          <w:lang w:val="en-US"/>
        </w:rPr>
      </w:pPr>
      <w:r w:rsidRPr="00994BAA">
        <w:rPr>
          <w:b/>
          <w:lang w:val="en-US"/>
        </w:rPr>
        <w:t>Video kaart</w:t>
      </w:r>
      <w:r w:rsidRPr="00994BAA">
        <w:rPr>
          <w:lang w:val="en-US"/>
        </w:rPr>
        <w:tab/>
      </w:r>
      <w:r w:rsidR="00994BAA" w:rsidRPr="00994BAA">
        <w:rPr>
          <w:lang w:val="en-US"/>
        </w:rPr>
        <w:tab/>
      </w:r>
      <w:r w:rsidR="00994BAA" w:rsidRPr="00994BAA">
        <w:rPr>
          <w:lang w:val="en-US"/>
        </w:rPr>
        <w:tab/>
      </w:r>
      <w:r w:rsidR="00994BAA" w:rsidRPr="00994BAA">
        <w:rPr>
          <w:lang w:val="en-US"/>
        </w:rPr>
        <w:tab/>
      </w:r>
      <w:r w:rsidRPr="00994BAA">
        <w:rPr>
          <w:lang w:val="en-US"/>
        </w:rPr>
        <w:t>I</w:t>
      </w:r>
      <w:r w:rsidRPr="000B61C2">
        <w:rPr>
          <w:lang w:val="en-US"/>
        </w:rPr>
        <w:t>ntel(R) HD Graphics 4000  (2560 MB)</w:t>
      </w:r>
    </w:p>
    <w:p w:rsidR="003F5A9B" w:rsidRPr="000B61C2" w:rsidRDefault="003F5A9B" w:rsidP="003F5A9B">
      <w:pPr>
        <w:rPr>
          <w:lang w:val="en-US"/>
        </w:rPr>
      </w:pPr>
      <w:r w:rsidRPr="000B61C2">
        <w:rPr>
          <w:b/>
          <w:lang w:val="en-US"/>
        </w:rPr>
        <w:t>Video kaart</w:t>
      </w:r>
      <w:r w:rsidRPr="000B61C2">
        <w:rPr>
          <w:lang w:val="en-US"/>
        </w:rPr>
        <w:tab/>
      </w:r>
      <w:r w:rsidR="00994BAA" w:rsidRPr="000B61C2">
        <w:rPr>
          <w:lang w:val="en-US"/>
        </w:rPr>
        <w:tab/>
      </w:r>
      <w:r w:rsidR="00994BAA" w:rsidRPr="000B61C2">
        <w:rPr>
          <w:lang w:val="en-US"/>
        </w:rPr>
        <w:tab/>
      </w:r>
      <w:r w:rsidR="00994BAA" w:rsidRPr="000B61C2">
        <w:rPr>
          <w:lang w:val="en-US"/>
        </w:rPr>
        <w:tab/>
      </w:r>
      <w:r w:rsidRPr="000B61C2">
        <w:rPr>
          <w:lang w:val="en-US"/>
        </w:rPr>
        <w:t>Intel(R) HD Graphics 4000  (2560 MB)</w:t>
      </w:r>
    </w:p>
    <w:p w:rsidR="003F5A9B" w:rsidRPr="000B61C2" w:rsidRDefault="003F5A9B" w:rsidP="003F5A9B">
      <w:pPr>
        <w:rPr>
          <w:lang w:val="en-US"/>
        </w:rPr>
      </w:pPr>
      <w:r w:rsidRPr="000B61C2">
        <w:rPr>
          <w:b/>
          <w:lang w:val="en-US"/>
        </w:rPr>
        <w:t>3D Acceleratie</w:t>
      </w:r>
      <w:r w:rsidRPr="000B61C2">
        <w:rPr>
          <w:lang w:val="en-US"/>
        </w:rPr>
        <w:tab/>
      </w:r>
      <w:r w:rsidR="00994BAA" w:rsidRPr="000B61C2">
        <w:rPr>
          <w:lang w:val="en-US"/>
        </w:rPr>
        <w:tab/>
      </w:r>
      <w:r w:rsidR="00994BAA" w:rsidRPr="000B61C2">
        <w:rPr>
          <w:lang w:val="en-US"/>
        </w:rPr>
        <w:tab/>
      </w:r>
      <w:r w:rsidRPr="000B61C2">
        <w:rPr>
          <w:lang w:val="en-US"/>
        </w:rPr>
        <w:t>Intel HD Graphics 4000</w:t>
      </w:r>
    </w:p>
    <w:p w:rsidR="003F5A9B" w:rsidRPr="00994BAA" w:rsidRDefault="003F5A9B" w:rsidP="00994BAA">
      <w:pPr>
        <w:rPr>
          <w:lang w:val="en-US"/>
        </w:rPr>
      </w:pPr>
      <w:r w:rsidRPr="00994BAA">
        <w:rPr>
          <w:b/>
          <w:lang w:val="en-US"/>
        </w:rPr>
        <w:t>Monitor</w:t>
      </w:r>
      <w:r w:rsidRPr="00994BAA">
        <w:rPr>
          <w:lang w:val="en-US"/>
        </w:rPr>
        <w:tab/>
      </w:r>
      <w:r w:rsidR="00994BAA" w:rsidRPr="00994BAA">
        <w:rPr>
          <w:lang w:val="en-US"/>
        </w:rPr>
        <w:tab/>
      </w:r>
      <w:r w:rsidR="00994BAA">
        <w:rPr>
          <w:lang w:val="en-US"/>
        </w:rPr>
        <w:tab/>
      </w:r>
      <w:r w:rsidR="00994BAA">
        <w:rPr>
          <w:lang w:val="en-US"/>
        </w:rPr>
        <w:tab/>
      </w:r>
      <w:r w:rsidRPr="00994BAA">
        <w:rPr>
          <w:lang w:val="en-US"/>
        </w:rPr>
        <w:t>Acer AL1914  [19" LCD]  (ETL2908101)</w:t>
      </w:r>
    </w:p>
    <w:p w:rsidR="003F5A9B" w:rsidRPr="00994BAA" w:rsidRDefault="003F5A9B" w:rsidP="003F5A9B">
      <w:pPr>
        <w:rPr>
          <w:lang w:val="en-US"/>
        </w:rPr>
      </w:pPr>
      <w:r w:rsidRPr="00994BAA">
        <w:rPr>
          <w:lang w:val="en-US"/>
        </w:rPr>
        <w:tab/>
      </w:r>
    </w:p>
    <w:p w:rsidR="003F5A9B" w:rsidRPr="00994BAA" w:rsidRDefault="003F5A9B" w:rsidP="003F5A9B">
      <w:pPr>
        <w:rPr>
          <w:b/>
          <w:sz w:val="32"/>
          <w:szCs w:val="32"/>
          <w:lang w:val="en-US"/>
        </w:rPr>
      </w:pPr>
      <w:r w:rsidRPr="00994BAA">
        <w:rPr>
          <w:b/>
          <w:sz w:val="32"/>
          <w:szCs w:val="32"/>
          <w:lang w:val="en-US"/>
        </w:rPr>
        <w:t>Multimedia</w:t>
      </w:r>
      <w:r w:rsidRPr="00994BAA">
        <w:rPr>
          <w:b/>
          <w:sz w:val="32"/>
          <w:szCs w:val="32"/>
          <w:lang w:val="en-US"/>
        </w:rPr>
        <w:tab/>
      </w:r>
    </w:p>
    <w:p w:rsidR="003F5A9B" w:rsidRPr="003F5A9B" w:rsidRDefault="003F5A9B" w:rsidP="00994BAA">
      <w:pPr>
        <w:ind w:left="3540" w:hanging="3540"/>
        <w:rPr>
          <w:lang w:val="en-US"/>
        </w:rPr>
      </w:pPr>
      <w:r w:rsidRPr="00994BAA">
        <w:rPr>
          <w:b/>
          <w:lang w:val="en-US"/>
        </w:rPr>
        <w:t>Geluidskaart</w:t>
      </w:r>
      <w:r w:rsidR="00994BAA">
        <w:rPr>
          <w:b/>
          <w:lang w:val="en-US"/>
        </w:rPr>
        <w:tab/>
      </w:r>
      <w:r w:rsidRPr="00994BAA">
        <w:rPr>
          <w:lang w:val="en-US"/>
        </w:rPr>
        <w:t>Intel Panther Poi</w:t>
      </w:r>
      <w:r w:rsidRPr="003F5A9B">
        <w:rPr>
          <w:lang w:val="en-US"/>
        </w:rPr>
        <w:t>nt HDMI @ Intel Panther Point PCH - High Definition Audio Controller [C-1]</w:t>
      </w:r>
    </w:p>
    <w:p w:rsidR="003F5A9B" w:rsidRPr="003F5A9B" w:rsidRDefault="003F5A9B" w:rsidP="00994BAA">
      <w:pPr>
        <w:ind w:left="3540" w:hanging="3540"/>
        <w:rPr>
          <w:lang w:val="en-US"/>
        </w:rPr>
      </w:pPr>
      <w:r w:rsidRPr="00994BAA">
        <w:rPr>
          <w:b/>
          <w:lang w:val="en-US"/>
        </w:rPr>
        <w:t>Geluidskaart</w:t>
      </w:r>
      <w:r w:rsidR="00994BAA">
        <w:rPr>
          <w:lang w:val="en-US"/>
        </w:rPr>
        <w:tab/>
      </w:r>
      <w:r w:rsidRPr="003F5A9B">
        <w:rPr>
          <w:lang w:val="en-US"/>
        </w:rPr>
        <w:t>Realtek ALC269 @ Intel Panther Point PCH - High Definition Audio Controller [C-1]</w:t>
      </w:r>
    </w:p>
    <w:p w:rsidR="003F5A9B" w:rsidRPr="003F5A9B" w:rsidRDefault="003F5A9B" w:rsidP="003F5A9B">
      <w:pPr>
        <w:rPr>
          <w:lang w:val="en-US"/>
        </w:rPr>
      </w:pPr>
      <w:r w:rsidRPr="003F5A9B">
        <w:rPr>
          <w:lang w:val="en-US"/>
        </w:rPr>
        <w:tab/>
      </w:r>
    </w:p>
    <w:p w:rsidR="003F5A9B" w:rsidRPr="00994BAA" w:rsidRDefault="003F5A9B" w:rsidP="003F5A9B">
      <w:pPr>
        <w:rPr>
          <w:b/>
          <w:sz w:val="32"/>
          <w:szCs w:val="32"/>
          <w:lang w:val="en-US"/>
        </w:rPr>
      </w:pPr>
      <w:r w:rsidRPr="00994BAA">
        <w:rPr>
          <w:b/>
          <w:sz w:val="32"/>
          <w:szCs w:val="32"/>
          <w:lang w:val="en-US"/>
        </w:rPr>
        <w:t>Opslag</w:t>
      </w:r>
      <w:r w:rsidRPr="00994BAA">
        <w:rPr>
          <w:b/>
          <w:sz w:val="32"/>
          <w:szCs w:val="32"/>
          <w:lang w:val="en-US"/>
        </w:rPr>
        <w:tab/>
      </w:r>
    </w:p>
    <w:p w:rsidR="003F5A9B" w:rsidRPr="003F5A9B" w:rsidRDefault="003F5A9B" w:rsidP="003F5A9B">
      <w:pPr>
        <w:rPr>
          <w:lang w:val="en-US"/>
        </w:rPr>
      </w:pPr>
      <w:r w:rsidRPr="00994BAA">
        <w:rPr>
          <w:b/>
          <w:lang w:val="en-US"/>
        </w:rPr>
        <w:t>IDE controller</w:t>
      </w:r>
      <w:r w:rsidRPr="00994BAA">
        <w:rPr>
          <w:b/>
          <w:lang w:val="en-US"/>
        </w:rPr>
        <w:tab/>
      </w:r>
      <w:r w:rsidR="00994BAA">
        <w:rPr>
          <w:b/>
          <w:lang w:val="en-US"/>
        </w:rPr>
        <w:tab/>
      </w:r>
      <w:r w:rsidR="00994BAA">
        <w:rPr>
          <w:b/>
          <w:lang w:val="en-US"/>
        </w:rPr>
        <w:tab/>
      </w:r>
      <w:r w:rsidRPr="003F5A9B">
        <w:rPr>
          <w:lang w:val="en-US"/>
        </w:rPr>
        <w:t>Intel(R) 7 Series Chipset Family SATA AHCI Controller</w:t>
      </w:r>
    </w:p>
    <w:p w:rsidR="003F5A9B" w:rsidRDefault="003F5A9B" w:rsidP="003F5A9B">
      <w:r w:rsidRPr="00994BAA">
        <w:rPr>
          <w:b/>
        </w:rPr>
        <w:t>Opslag controller</w:t>
      </w:r>
      <w:r>
        <w:tab/>
      </w:r>
      <w:r w:rsidR="00994BAA">
        <w:tab/>
      </w:r>
      <w:r w:rsidR="00994BAA">
        <w:tab/>
      </w:r>
      <w:r>
        <w:t>Controlefunctie voor opslagruimten van Microsoft</w:t>
      </w:r>
    </w:p>
    <w:p w:rsidR="003F5A9B" w:rsidRDefault="003F5A9B" w:rsidP="00994BAA">
      <w:pPr>
        <w:ind w:left="3540" w:hanging="3540"/>
      </w:pPr>
      <w:r w:rsidRPr="00994BAA">
        <w:rPr>
          <w:b/>
        </w:rPr>
        <w:t>Harde schijf</w:t>
      </w:r>
      <w:r>
        <w:tab/>
        <w:t>HGST HTS541075A9E680  (750 GB, 5400 RPM, SATA-III)</w:t>
      </w:r>
    </w:p>
    <w:p w:rsidR="003F5A9B" w:rsidRPr="003F5A9B" w:rsidRDefault="003F5A9B" w:rsidP="003F5A9B">
      <w:pPr>
        <w:rPr>
          <w:lang w:val="en-US"/>
        </w:rPr>
      </w:pPr>
      <w:r w:rsidRPr="00994BAA">
        <w:rPr>
          <w:b/>
          <w:lang w:val="en-US"/>
        </w:rPr>
        <w:t>Optische Station</w:t>
      </w:r>
      <w:r w:rsidRPr="003F5A9B">
        <w:rPr>
          <w:lang w:val="en-US"/>
        </w:rPr>
        <w:tab/>
      </w:r>
      <w:r w:rsidR="00994BAA">
        <w:rPr>
          <w:lang w:val="en-US"/>
        </w:rPr>
        <w:tab/>
      </w:r>
      <w:r w:rsidR="00994BAA">
        <w:rPr>
          <w:lang w:val="en-US"/>
        </w:rPr>
        <w:tab/>
      </w:r>
      <w:r w:rsidRPr="003F5A9B">
        <w:rPr>
          <w:lang w:val="en-US"/>
        </w:rPr>
        <w:t>DTSOFT Virtual CdRom Device</w:t>
      </w:r>
    </w:p>
    <w:p w:rsidR="003F5A9B" w:rsidRDefault="003F5A9B" w:rsidP="003F5A9B">
      <w:r w:rsidRPr="00994BAA">
        <w:rPr>
          <w:b/>
        </w:rPr>
        <w:t>Optische Station</w:t>
      </w:r>
      <w:r>
        <w:tab/>
      </w:r>
      <w:r w:rsidR="00994BAA">
        <w:tab/>
      </w:r>
      <w:r w:rsidR="00994BAA">
        <w:tab/>
      </w:r>
      <w:r>
        <w:t>MATSHITA DVD-RAM UJ8E1</w:t>
      </w:r>
    </w:p>
    <w:p w:rsidR="003F5A9B" w:rsidRDefault="003F5A9B" w:rsidP="003F5A9B">
      <w:r>
        <w:tab/>
      </w:r>
    </w:p>
    <w:p w:rsidR="003F5A9B" w:rsidRPr="00994BAA" w:rsidRDefault="003F5A9B" w:rsidP="003F5A9B">
      <w:pPr>
        <w:rPr>
          <w:b/>
          <w:sz w:val="32"/>
          <w:szCs w:val="32"/>
        </w:rPr>
      </w:pPr>
      <w:r w:rsidRPr="00994BAA">
        <w:rPr>
          <w:b/>
          <w:sz w:val="32"/>
          <w:szCs w:val="32"/>
        </w:rPr>
        <w:t>Partities</w:t>
      </w:r>
      <w:r w:rsidRPr="00994BAA">
        <w:rPr>
          <w:b/>
          <w:sz w:val="32"/>
          <w:szCs w:val="32"/>
        </w:rPr>
        <w:tab/>
      </w:r>
    </w:p>
    <w:p w:rsidR="003F5A9B" w:rsidRDefault="003F5A9B" w:rsidP="003F5A9B">
      <w:r w:rsidRPr="00994BAA">
        <w:rPr>
          <w:b/>
        </w:rPr>
        <w:t>C: (NTFS)</w:t>
      </w:r>
      <w:r>
        <w:tab/>
      </w:r>
      <w:r w:rsidR="00994BAA">
        <w:tab/>
      </w:r>
      <w:r w:rsidR="00994BAA">
        <w:tab/>
      </w:r>
      <w:r w:rsidR="00994BAA">
        <w:tab/>
      </w:r>
      <w:r>
        <w:t>279.0 GB (91.1 GB vrij)</w:t>
      </w:r>
    </w:p>
    <w:p w:rsidR="003F5A9B" w:rsidRDefault="003F5A9B" w:rsidP="003F5A9B">
      <w:r w:rsidRPr="00994BAA">
        <w:rPr>
          <w:b/>
        </w:rPr>
        <w:t>D: (NTFS)</w:t>
      </w:r>
      <w:r>
        <w:tab/>
      </w:r>
      <w:r w:rsidR="00994BAA">
        <w:tab/>
      </w:r>
      <w:r w:rsidR="00994BAA">
        <w:tab/>
      </w:r>
      <w:r w:rsidR="00994BAA">
        <w:tab/>
      </w:r>
      <w:r>
        <w:t>398.1 GB (69.5 GB vrij)</w:t>
      </w:r>
    </w:p>
    <w:p w:rsidR="003F5A9B" w:rsidRDefault="003F5A9B" w:rsidP="003F5A9B">
      <w:r w:rsidRPr="00994BAA">
        <w:rPr>
          <w:b/>
        </w:rPr>
        <w:t>Geheugencapaciteit</w:t>
      </w:r>
      <w:r>
        <w:tab/>
      </w:r>
      <w:r w:rsidR="00994BAA">
        <w:tab/>
      </w:r>
      <w:r w:rsidR="00994BAA">
        <w:tab/>
      </w:r>
      <w:r>
        <w:t>677.1 GB (160.6 GB vrij)</w:t>
      </w:r>
    </w:p>
    <w:p w:rsidR="003F5A9B" w:rsidRDefault="003F5A9B" w:rsidP="003F5A9B">
      <w:r>
        <w:tab/>
      </w:r>
    </w:p>
    <w:p w:rsidR="00994BAA" w:rsidRDefault="00994BAA" w:rsidP="003F5A9B"/>
    <w:p w:rsidR="00994BAA" w:rsidRDefault="00994BAA" w:rsidP="003F5A9B"/>
    <w:p w:rsidR="00994BAA" w:rsidRDefault="00994BAA" w:rsidP="003F5A9B"/>
    <w:p w:rsidR="00994BAA" w:rsidRDefault="00994BAA" w:rsidP="003F5A9B"/>
    <w:p w:rsidR="00994BAA" w:rsidRDefault="00994BAA" w:rsidP="003F5A9B"/>
    <w:p w:rsidR="003F5A9B" w:rsidRPr="00994BAA" w:rsidRDefault="003F5A9B" w:rsidP="003F5A9B">
      <w:pPr>
        <w:rPr>
          <w:b/>
          <w:sz w:val="32"/>
          <w:szCs w:val="32"/>
        </w:rPr>
      </w:pPr>
      <w:r w:rsidRPr="00994BAA">
        <w:rPr>
          <w:b/>
          <w:sz w:val="32"/>
          <w:szCs w:val="32"/>
        </w:rPr>
        <w:t>Invoerapparaten</w:t>
      </w:r>
      <w:r w:rsidRPr="00994BAA">
        <w:rPr>
          <w:b/>
          <w:sz w:val="32"/>
          <w:szCs w:val="32"/>
        </w:rPr>
        <w:tab/>
      </w:r>
    </w:p>
    <w:p w:rsidR="003F5A9B" w:rsidRDefault="003F5A9B" w:rsidP="003F5A9B">
      <w:r w:rsidRPr="00994BAA">
        <w:rPr>
          <w:b/>
        </w:rPr>
        <w:t>Toetsenbord</w:t>
      </w:r>
      <w:r>
        <w:tab/>
      </w:r>
      <w:r w:rsidR="00994BAA">
        <w:tab/>
      </w:r>
      <w:r w:rsidR="00994BAA">
        <w:tab/>
      </w:r>
      <w:r w:rsidR="00994BAA">
        <w:tab/>
      </w:r>
      <w:r>
        <w:t>HID-toetsenbordapparaat</w:t>
      </w:r>
    </w:p>
    <w:p w:rsidR="003F5A9B" w:rsidRDefault="003F5A9B" w:rsidP="003F5A9B">
      <w:r w:rsidRPr="00994BAA">
        <w:rPr>
          <w:b/>
        </w:rPr>
        <w:t>Toetsenbord</w:t>
      </w:r>
      <w:r>
        <w:tab/>
      </w:r>
      <w:r w:rsidR="00994BAA">
        <w:tab/>
      </w:r>
      <w:r w:rsidR="00994BAA">
        <w:tab/>
      </w:r>
      <w:r w:rsidR="00994BAA">
        <w:tab/>
      </w:r>
      <w:r>
        <w:t>PC/AT-uitgebreid PS/2-toetsenbord (101/102 toetsen)</w:t>
      </w:r>
    </w:p>
    <w:p w:rsidR="003F5A9B" w:rsidRPr="00994BAA" w:rsidRDefault="003F5A9B" w:rsidP="00994BAA">
      <w:r w:rsidRPr="00994BAA">
        <w:rPr>
          <w:b/>
        </w:rPr>
        <w:t>Muis</w:t>
      </w:r>
      <w:r w:rsidRPr="00994BAA">
        <w:tab/>
      </w:r>
      <w:r w:rsidR="00994BAA">
        <w:tab/>
      </w:r>
      <w:r w:rsidR="00994BAA">
        <w:tab/>
      </w:r>
      <w:r w:rsidR="00994BAA">
        <w:tab/>
      </w:r>
      <w:r w:rsidR="00994BAA">
        <w:tab/>
      </w:r>
      <w:r w:rsidRPr="00994BAA">
        <w:t>ASUS Touchpad</w:t>
      </w:r>
    </w:p>
    <w:p w:rsidR="003F5A9B" w:rsidRPr="00994BAA" w:rsidRDefault="003F5A9B" w:rsidP="003F5A9B">
      <w:r w:rsidRPr="00994BAA">
        <w:tab/>
      </w:r>
    </w:p>
    <w:p w:rsidR="00994BAA" w:rsidRDefault="003F5A9B" w:rsidP="003F5A9B">
      <w:pPr>
        <w:rPr>
          <w:b/>
          <w:sz w:val="32"/>
          <w:szCs w:val="32"/>
        </w:rPr>
      </w:pPr>
      <w:r w:rsidRPr="00994BAA">
        <w:rPr>
          <w:b/>
          <w:sz w:val="32"/>
          <w:szCs w:val="32"/>
        </w:rPr>
        <w:t>Netwerk</w:t>
      </w:r>
      <w:r w:rsidRPr="00994BAA">
        <w:rPr>
          <w:b/>
          <w:sz w:val="32"/>
          <w:szCs w:val="32"/>
        </w:rPr>
        <w:tab/>
      </w:r>
    </w:p>
    <w:p w:rsidR="003F5A9B" w:rsidRDefault="003F5A9B" w:rsidP="00994BAA">
      <w:r w:rsidRPr="00994BAA">
        <w:rPr>
          <w:b/>
        </w:rPr>
        <w:t>Netwerkkaart</w:t>
      </w:r>
      <w:r>
        <w:tab/>
      </w:r>
      <w:r w:rsidR="00994BAA">
        <w:tab/>
      </w:r>
      <w:r w:rsidR="00994BAA">
        <w:tab/>
      </w:r>
      <w:r>
        <w:t>802.11n draadloze LAN-kaart</w:t>
      </w:r>
    </w:p>
    <w:p w:rsidR="003F5A9B" w:rsidRDefault="003F5A9B" w:rsidP="00994BAA">
      <w:pPr>
        <w:ind w:left="3540" w:hanging="3540"/>
      </w:pPr>
      <w:r w:rsidRPr="00994BAA">
        <w:rPr>
          <w:b/>
        </w:rPr>
        <w:t>Netwerkkaart</w:t>
      </w:r>
      <w:r>
        <w:tab/>
        <w:t>LogMeIn Hamachi Virtual Ethernet Adapter  (25.112.209.197)</w:t>
      </w:r>
    </w:p>
    <w:p w:rsidR="003F5A9B" w:rsidRDefault="003F5A9B" w:rsidP="003F5A9B">
      <w:r w:rsidRPr="00994BAA">
        <w:rPr>
          <w:b/>
        </w:rPr>
        <w:t>Netwerkkaart</w:t>
      </w:r>
      <w:r>
        <w:tab/>
      </w:r>
      <w:r w:rsidR="00994BAA">
        <w:tab/>
      </w:r>
      <w:r w:rsidR="00994BAA">
        <w:tab/>
      </w:r>
      <w:r>
        <w:t>Microsoft Hosted Network Virtual Adapter #2</w:t>
      </w:r>
    </w:p>
    <w:p w:rsidR="003F5A9B" w:rsidRDefault="003F5A9B" w:rsidP="003F5A9B">
      <w:r w:rsidRPr="00994BAA">
        <w:rPr>
          <w:b/>
        </w:rPr>
        <w:t>Netwerkkaart</w:t>
      </w:r>
      <w:r w:rsidRPr="00994BAA">
        <w:tab/>
      </w:r>
      <w:r w:rsidR="00994BAA">
        <w:tab/>
      </w:r>
      <w:r w:rsidR="00994BAA">
        <w:tab/>
      </w:r>
      <w:r>
        <w:t>Microsoft Wi-Fi Direct Virtual Adapter</w:t>
      </w:r>
    </w:p>
    <w:p w:rsidR="003F5A9B" w:rsidRPr="000B61C2" w:rsidRDefault="003F5A9B" w:rsidP="00994BAA">
      <w:pPr>
        <w:ind w:left="3540" w:hanging="3540"/>
      </w:pPr>
      <w:r w:rsidRPr="00994BAA">
        <w:rPr>
          <w:b/>
        </w:rPr>
        <w:t>Netwerkkaart</w:t>
      </w:r>
      <w:r w:rsidRPr="00994BAA">
        <w:tab/>
        <w:t>Qu</w:t>
      </w:r>
      <w:r w:rsidRPr="000B61C2">
        <w:t>alcomm Atheros AR8161/8165 PCI-E Gigabit Ethernet Controller</w:t>
      </w:r>
    </w:p>
    <w:p w:rsidR="003F5A9B" w:rsidRPr="003F5A9B" w:rsidRDefault="003F5A9B" w:rsidP="003F5A9B">
      <w:pPr>
        <w:rPr>
          <w:lang w:val="en-US"/>
        </w:rPr>
      </w:pPr>
      <w:r w:rsidRPr="00994BAA">
        <w:rPr>
          <w:b/>
          <w:lang w:val="en-US"/>
        </w:rPr>
        <w:t>Netwerkkaart</w:t>
      </w:r>
      <w:r w:rsidRPr="003F5A9B">
        <w:rPr>
          <w:lang w:val="en-US"/>
        </w:rPr>
        <w:tab/>
      </w:r>
      <w:r w:rsidR="00994BAA">
        <w:rPr>
          <w:lang w:val="en-US"/>
        </w:rPr>
        <w:tab/>
      </w:r>
      <w:r w:rsidR="00994BAA">
        <w:rPr>
          <w:lang w:val="en-US"/>
        </w:rPr>
        <w:tab/>
      </w:r>
      <w:r w:rsidRPr="003F5A9B">
        <w:rPr>
          <w:lang w:val="en-US"/>
        </w:rPr>
        <w:t>TAP-Win32 Adapter V9 (Tunngle)</w:t>
      </w:r>
    </w:p>
    <w:p w:rsidR="003F5A9B" w:rsidRPr="003F5A9B" w:rsidRDefault="003F5A9B" w:rsidP="00994BAA">
      <w:pPr>
        <w:ind w:left="3540" w:hanging="3540"/>
        <w:rPr>
          <w:lang w:val="en-US"/>
        </w:rPr>
      </w:pPr>
      <w:r w:rsidRPr="00994BAA">
        <w:rPr>
          <w:b/>
          <w:lang w:val="en-US"/>
        </w:rPr>
        <w:t>Netwerkkaart</w:t>
      </w:r>
      <w:r w:rsidRPr="003F5A9B">
        <w:rPr>
          <w:lang w:val="en-US"/>
        </w:rPr>
        <w:tab/>
        <w:t>VirtualBox Host-Only Ethernet Adapter  (169.254.225.41)</w:t>
      </w:r>
    </w:p>
    <w:p w:rsidR="003F5A9B" w:rsidRPr="003F5A9B" w:rsidRDefault="003F5A9B" w:rsidP="003F5A9B">
      <w:pPr>
        <w:rPr>
          <w:lang w:val="en-US"/>
        </w:rPr>
      </w:pPr>
      <w:r w:rsidRPr="003F5A9B">
        <w:rPr>
          <w:lang w:val="en-US"/>
        </w:rPr>
        <w:tab/>
      </w:r>
    </w:p>
    <w:p w:rsidR="003F5A9B" w:rsidRPr="00994BAA" w:rsidRDefault="003F5A9B" w:rsidP="003F5A9B">
      <w:pPr>
        <w:rPr>
          <w:b/>
          <w:sz w:val="32"/>
          <w:szCs w:val="32"/>
          <w:lang w:val="en-US"/>
        </w:rPr>
      </w:pPr>
      <w:r w:rsidRPr="00994BAA">
        <w:rPr>
          <w:b/>
          <w:sz w:val="32"/>
          <w:szCs w:val="32"/>
          <w:lang w:val="en-US"/>
        </w:rPr>
        <w:t>Externe apparaten</w:t>
      </w:r>
      <w:r w:rsidRPr="00994BAA">
        <w:rPr>
          <w:b/>
          <w:sz w:val="32"/>
          <w:szCs w:val="32"/>
          <w:lang w:val="en-US"/>
        </w:rPr>
        <w:tab/>
      </w:r>
    </w:p>
    <w:p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#1 [C-1]</w:t>
      </w:r>
    </w:p>
    <w:p w:rsidR="003F5A9B" w:rsidRPr="003F5A9B" w:rsidRDefault="003F5A9B" w:rsidP="00994BAA">
      <w:pPr>
        <w:ind w:left="3540" w:hanging="3540"/>
        <w:rPr>
          <w:lang w:val="en-US"/>
        </w:rPr>
      </w:pPr>
      <w:r w:rsidRPr="00994BAA">
        <w:rPr>
          <w:b/>
          <w:lang w:val="en-US"/>
        </w:rPr>
        <w:t>USB2 controller</w:t>
      </w:r>
      <w:r w:rsidRPr="003F5A9B">
        <w:rPr>
          <w:lang w:val="en-US"/>
        </w:rPr>
        <w:tab/>
        <w:t>Intel Panther Point PCH - USB 2.0 EHCI Controller #2 [C-1]</w:t>
      </w:r>
    </w:p>
    <w:p w:rsidR="003F5A9B" w:rsidRPr="003F5A9B" w:rsidRDefault="003F5A9B" w:rsidP="00994BAA">
      <w:pPr>
        <w:ind w:left="3540" w:hanging="3540"/>
        <w:rPr>
          <w:lang w:val="en-US"/>
        </w:rPr>
      </w:pPr>
      <w:r w:rsidRPr="00994BAA">
        <w:rPr>
          <w:b/>
          <w:lang w:val="en-US"/>
        </w:rPr>
        <w:t>USB3 controller</w:t>
      </w:r>
      <w:r w:rsidRPr="003F5A9B">
        <w:rPr>
          <w:lang w:val="en-US"/>
        </w:rPr>
        <w:tab/>
        <w:t>Intel Panther Point PCH - USB 3.0 xHCI Controller [C-1]</w:t>
      </w:r>
    </w:p>
    <w:p w:rsidR="003F5A9B" w:rsidRPr="00994BAA" w:rsidRDefault="003F5A9B" w:rsidP="003F5A9B">
      <w:r w:rsidRPr="00994BAA">
        <w:rPr>
          <w:b/>
        </w:rPr>
        <w:t>USB-apparaat</w:t>
      </w:r>
      <w:r w:rsidRPr="00994BAA">
        <w:tab/>
      </w:r>
      <w:r w:rsidR="00994BAA" w:rsidRPr="00994BAA">
        <w:tab/>
      </w:r>
      <w:r w:rsidR="00994BAA">
        <w:tab/>
      </w:r>
      <w:r w:rsidRPr="00994BAA">
        <w:t>Generic USB Hub</w:t>
      </w:r>
    </w:p>
    <w:p w:rsidR="003F5A9B" w:rsidRPr="00994BAA" w:rsidRDefault="003F5A9B" w:rsidP="003F5A9B">
      <w:r w:rsidRPr="00994BAA">
        <w:rPr>
          <w:b/>
        </w:rPr>
        <w:t>USB-apparaat</w:t>
      </w:r>
      <w:r w:rsidRPr="00994BAA">
        <w:tab/>
      </w:r>
      <w:r w:rsidR="00994BAA">
        <w:tab/>
      </w:r>
      <w:r w:rsidR="00994BAA">
        <w:tab/>
      </w:r>
      <w:r w:rsidRPr="00994BAA">
        <w:t>Generic USB Hub</w:t>
      </w:r>
    </w:p>
    <w:p w:rsidR="003F5A9B" w:rsidRDefault="003F5A9B" w:rsidP="003F5A9B">
      <w:r w:rsidRPr="00994BAA">
        <w:rPr>
          <w:b/>
        </w:rPr>
        <w:t>USB-apparaat</w:t>
      </w:r>
      <w:r>
        <w:tab/>
      </w:r>
      <w:r w:rsidR="00994BAA">
        <w:tab/>
      </w:r>
      <w:r w:rsidR="00994BAA">
        <w:tab/>
      </w:r>
      <w:r>
        <w:t>Samengesteld USB-apparaat</w:t>
      </w:r>
    </w:p>
    <w:p w:rsidR="003F5A9B" w:rsidRDefault="003F5A9B" w:rsidP="003F5A9B">
      <w:r w:rsidRPr="00994BAA">
        <w:rPr>
          <w:b/>
        </w:rPr>
        <w:t>USB-apparaat</w:t>
      </w:r>
      <w:r>
        <w:tab/>
      </w:r>
      <w:r w:rsidR="00994BAA">
        <w:tab/>
      </w:r>
      <w:r w:rsidR="00994BAA">
        <w:tab/>
      </w:r>
      <w:r>
        <w:t>Samengesteld USB-apparaat</w:t>
      </w:r>
    </w:p>
    <w:p w:rsidR="003F5A9B" w:rsidRDefault="003F5A9B" w:rsidP="003F5A9B">
      <w:r w:rsidRPr="00994BAA">
        <w:rPr>
          <w:b/>
        </w:rPr>
        <w:t>USB-apparaat</w:t>
      </w:r>
      <w:r>
        <w:tab/>
      </w:r>
      <w:r w:rsidR="00994BAA">
        <w:tab/>
      </w:r>
      <w:r w:rsidR="00994BAA">
        <w:tab/>
      </w:r>
      <w:r>
        <w:t>USB2.0 HD UVC WebCam</w:t>
      </w:r>
    </w:p>
    <w:p w:rsidR="003F5A9B" w:rsidRDefault="003F5A9B" w:rsidP="003F5A9B">
      <w:r w:rsidRPr="00994BAA">
        <w:rPr>
          <w:b/>
        </w:rPr>
        <w:t>USB-apparaat</w:t>
      </w:r>
      <w:r>
        <w:tab/>
      </w:r>
      <w:r w:rsidR="00994BAA">
        <w:tab/>
      </w:r>
      <w:r w:rsidR="00994BAA">
        <w:tab/>
      </w:r>
      <w:r>
        <w:t>USB-invoerapparaat</w:t>
      </w:r>
    </w:p>
    <w:p w:rsidR="003F5A9B" w:rsidRDefault="003F5A9B" w:rsidP="003F5A9B">
      <w:r w:rsidRPr="00994BAA">
        <w:rPr>
          <w:b/>
        </w:rPr>
        <w:t>USB-apparaat</w:t>
      </w:r>
      <w:r>
        <w:tab/>
      </w:r>
      <w:r w:rsidR="00994BAA">
        <w:tab/>
      </w:r>
      <w:r w:rsidR="00994BAA">
        <w:tab/>
      </w:r>
      <w:r>
        <w:t>USB-invoerapparaat</w:t>
      </w:r>
    </w:p>
    <w:p w:rsidR="003F5A9B" w:rsidRDefault="003F5A9B" w:rsidP="00994BAA">
      <w:pPr>
        <w:ind w:left="3540" w:hanging="3540"/>
      </w:pPr>
      <w:r w:rsidRPr="00994BAA">
        <w:rPr>
          <w:b/>
        </w:rPr>
        <w:t>Batterij</w:t>
      </w:r>
      <w:r>
        <w:tab/>
        <w:t>Accu die voldoet aan Microsoft ACPI-besturingsmethode</w:t>
      </w:r>
    </w:p>
    <w:p w:rsidR="003F5A9B" w:rsidRDefault="003F5A9B" w:rsidP="003F5A9B">
      <w:r>
        <w:tab/>
      </w:r>
    </w:p>
    <w:p w:rsidR="003F5A9B" w:rsidRDefault="003F5A9B" w:rsidP="00994BAA">
      <w:r w:rsidRPr="00994BAA">
        <w:rPr>
          <w:b/>
          <w:sz w:val="32"/>
          <w:szCs w:val="32"/>
        </w:rPr>
        <w:t>DMI</w:t>
      </w:r>
      <w:r w:rsidRPr="00994BAA">
        <w:rPr>
          <w:b/>
          <w:sz w:val="32"/>
          <w:szCs w:val="32"/>
        </w:rPr>
        <w:tab/>
      </w:r>
    </w:p>
    <w:p w:rsidR="003F5A9B" w:rsidRDefault="003F5A9B" w:rsidP="003F5A9B">
      <w:r w:rsidRPr="00994BAA">
        <w:rPr>
          <w:b/>
        </w:rPr>
        <w:t>DMI Systeem Fabrikant</w:t>
      </w:r>
      <w:r>
        <w:tab/>
      </w:r>
      <w:r w:rsidR="00994BAA">
        <w:tab/>
      </w:r>
      <w:r>
        <w:t>ASUSTeK COMPUTER INC.</w:t>
      </w:r>
    </w:p>
    <w:p w:rsidR="003F5A9B" w:rsidRDefault="003F5A9B" w:rsidP="003F5A9B">
      <w:r w:rsidRPr="00994BAA">
        <w:rPr>
          <w:b/>
        </w:rPr>
        <w:t>DMI Systeem Product</w:t>
      </w:r>
      <w:r>
        <w:tab/>
      </w:r>
      <w:r w:rsidR="00994BAA">
        <w:tab/>
      </w:r>
      <w:r>
        <w:t>X75A</w:t>
      </w:r>
    </w:p>
    <w:p w:rsidR="003F5A9B" w:rsidRDefault="003F5A9B" w:rsidP="003F5A9B">
      <w:r w:rsidRPr="00994BAA">
        <w:rPr>
          <w:b/>
        </w:rPr>
        <w:t>DMI systeem Versie</w:t>
      </w:r>
      <w:r w:rsidR="00994BAA">
        <w:rPr>
          <w:b/>
        </w:rPr>
        <w:tab/>
      </w:r>
      <w:r>
        <w:tab/>
      </w:r>
      <w:r w:rsidR="00994BAA">
        <w:tab/>
      </w:r>
      <w:r>
        <w:t>1.0</w:t>
      </w:r>
    </w:p>
    <w:p w:rsidR="003F5A9B" w:rsidRDefault="003F5A9B" w:rsidP="003F5A9B">
      <w:r w:rsidRPr="00994BAA">
        <w:rPr>
          <w:b/>
        </w:rPr>
        <w:t>DMI Systeem Serienummer</w:t>
      </w:r>
      <w:r>
        <w:tab/>
        <w:t>E4N0CX791298177</w:t>
      </w:r>
    </w:p>
    <w:p w:rsidR="003F5A9B" w:rsidRDefault="003F5A9B" w:rsidP="003F5A9B">
      <w:r w:rsidRPr="00994BAA">
        <w:rPr>
          <w:b/>
        </w:rPr>
        <w:t>DMI System UUID</w:t>
      </w:r>
      <w:r>
        <w:tab/>
      </w:r>
      <w:r w:rsidR="00994BAA">
        <w:tab/>
      </w:r>
      <w:r w:rsidR="00994BAA">
        <w:tab/>
      </w:r>
      <w:r>
        <w:t>11000000-00000000-000010C3-7B66CACA</w:t>
      </w:r>
    </w:p>
    <w:p w:rsidR="003F5A9B" w:rsidRDefault="003F5A9B" w:rsidP="003F5A9B">
      <w:r w:rsidRPr="00994BAA">
        <w:rPr>
          <w:b/>
        </w:rPr>
        <w:t>DMI Moederbordfabrikant</w:t>
      </w:r>
      <w:r>
        <w:tab/>
      </w:r>
      <w:r w:rsidR="00994BAA">
        <w:tab/>
      </w:r>
      <w:r>
        <w:t>ASUSTeK COMPUTER INC.</w:t>
      </w:r>
    </w:p>
    <w:p w:rsidR="003F5A9B" w:rsidRDefault="003F5A9B" w:rsidP="003F5A9B">
      <w:r w:rsidRPr="00994BAA">
        <w:rPr>
          <w:b/>
        </w:rPr>
        <w:t>DMI Moederbordproduct</w:t>
      </w:r>
      <w:r>
        <w:tab/>
      </w:r>
      <w:r w:rsidR="00994BAA">
        <w:tab/>
      </w:r>
      <w:r>
        <w:t>X75A</w:t>
      </w:r>
    </w:p>
    <w:p w:rsidR="003F5A9B" w:rsidRDefault="003F5A9B" w:rsidP="003F5A9B">
      <w:r w:rsidRPr="00994BAA">
        <w:rPr>
          <w:b/>
        </w:rPr>
        <w:t>DMI Moederbordversie</w:t>
      </w:r>
      <w:r>
        <w:tab/>
      </w:r>
      <w:r w:rsidR="00994BAA">
        <w:tab/>
      </w:r>
      <w:r>
        <w:t>1.0</w:t>
      </w:r>
    </w:p>
    <w:p w:rsidR="003F5A9B" w:rsidRDefault="003F5A9B" w:rsidP="003F5A9B">
      <w:r w:rsidRPr="00994BAA">
        <w:rPr>
          <w:b/>
        </w:rPr>
        <w:t>DMI Moederbord Serienummer</w:t>
      </w:r>
      <w:r>
        <w:tab/>
        <w:t>BSN12345678901234567</w:t>
      </w:r>
    </w:p>
    <w:p w:rsidR="003F5A9B" w:rsidRDefault="003F5A9B" w:rsidP="003F5A9B">
      <w:r w:rsidRPr="00994BAA">
        <w:rPr>
          <w:b/>
        </w:rPr>
        <w:t>DMI chassisfabrikant</w:t>
      </w:r>
      <w:r>
        <w:tab/>
      </w:r>
      <w:r w:rsidR="00994BAA">
        <w:tab/>
      </w:r>
      <w:r>
        <w:t>ASUSTeK COMPUTER INC.</w:t>
      </w:r>
    </w:p>
    <w:p w:rsidR="003F5A9B" w:rsidRPr="000B61C2" w:rsidRDefault="003F5A9B" w:rsidP="003F5A9B">
      <w:r w:rsidRPr="000B61C2">
        <w:rPr>
          <w:b/>
        </w:rPr>
        <w:t>DMI chassisversie</w:t>
      </w:r>
      <w:r w:rsidRPr="000B61C2">
        <w:tab/>
      </w:r>
      <w:r w:rsidR="00994BAA" w:rsidRPr="000B61C2">
        <w:tab/>
      </w:r>
      <w:r w:rsidR="00994BAA" w:rsidRPr="000B61C2">
        <w:tab/>
      </w:r>
      <w:r w:rsidRPr="000B61C2">
        <w:t>1.0</w:t>
      </w:r>
    </w:p>
    <w:p w:rsidR="003F5A9B" w:rsidRPr="000B61C2" w:rsidRDefault="003F5A9B" w:rsidP="00A40084">
      <w:r w:rsidRPr="000B61C2">
        <w:rPr>
          <w:b/>
        </w:rPr>
        <w:t>DMI chassisserienummer</w:t>
      </w:r>
      <w:r w:rsidR="00994BAA" w:rsidRPr="000B61C2">
        <w:rPr>
          <w:b/>
        </w:rPr>
        <w:tab/>
      </w:r>
      <w:r w:rsidRPr="000B61C2">
        <w:tab/>
        <w:t>E4N0CX791298177</w:t>
      </w:r>
    </w:p>
    <w:p w:rsidR="003F5A9B" w:rsidRPr="000B61C2" w:rsidRDefault="003F5A9B" w:rsidP="003F5A9B">
      <w:r w:rsidRPr="000B61C2">
        <w:rPr>
          <w:b/>
        </w:rPr>
        <w:t>DMI chassistype</w:t>
      </w:r>
      <w:r w:rsidRPr="000B61C2">
        <w:tab/>
      </w:r>
      <w:r w:rsidR="00994BAA" w:rsidRPr="000B61C2">
        <w:tab/>
      </w:r>
      <w:r w:rsidR="00994BAA" w:rsidRPr="000B61C2">
        <w:tab/>
      </w:r>
      <w:r w:rsidRPr="000B61C2">
        <w:t>Notebook</w:t>
      </w:r>
    </w:p>
    <w:p w:rsidR="00665840" w:rsidRPr="000B61C2" w:rsidRDefault="0031265D" w:rsidP="00981E5F">
      <w:pPr>
        <w:pStyle w:val="Heading1"/>
      </w:pPr>
      <w:r w:rsidRPr="000B61C2">
        <w:br w:type="page"/>
      </w:r>
      <w:bookmarkStart w:id="14" w:name="_Toc433282097"/>
      <w:r w:rsidRPr="000B61C2">
        <w:lastRenderedPageBreak/>
        <w:t>3.</w:t>
      </w:r>
      <w:r w:rsidRPr="000B61C2">
        <w:tab/>
      </w:r>
      <w:bookmarkEnd w:id="12"/>
      <w:bookmarkEnd w:id="13"/>
      <w:r w:rsidR="00665840" w:rsidRPr="000B61C2">
        <w:t>Software</w:t>
      </w:r>
      <w:bookmarkEnd w:id="14"/>
    </w:p>
    <w:p w:rsidR="00CF4429" w:rsidRDefault="00C81BBD" w:rsidP="00C81BBD">
      <w:r w:rsidRPr="00CF4429">
        <w:rPr>
          <w:b/>
        </w:rPr>
        <w:t>Programmma</w:t>
      </w:r>
      <w:r w:rsidR="00CF4429">
        <w:tab/>
      </w:r>
      <w:r w:rsidR="00CF4429">
        <w:tab/>
      </w:r>
      <w:r w:rsidR="00CF4429" w:rsidRPr="00CF4429">
        <w:t>Mozilla Firefox 38.0.5 (x86 nl)</w:t>
      </w:r>
    </w:p>
    <w:p w:rsidR="00CF4429" w:rsidRDefault="00C81BBD" w:rsidP="00C81BBD">
      <w:r w:rsidRPr="00CF4429">
        <w:rPr>
          <w:b/>
        </w:rPr>
        <w:t>Versie</w:t>
      </w:r>
      <w:r w:rsidRPr="00C81BBD">
        <w:tab/>
      </w:r>
      <w:r w:rsidR="00CF4429">
        <w:tab/>
      </w:r>
      <w:r w:rsidR="00CF4429">
        <w:tab/>
      </w:r>
      <w:r w:rsidR="00CF4429">
        <w:tab/>
      </w:r>
      <w:r w:rsidR="00CF4429" w:rsidRPr="00CF4429">
        <w:t>38.0.5</w:t>
      </w:r>
    </w:p>
    <w:p w:rsidR="00CF4429" w:rsidRDefault="00C81BBD" w:rsidP="00C81BBD">
      <w:r w:rsidRPr="00CF4429">
        <w:rPr>
          <w:b/>
        </w:rPr>
        <w:t>Geïnstalleerde</w:t>
      </w:r>
      <w:r w:rsidRPr="00C81BBD">
        <w:t xml:space="preserve"> </w:t>
      </w:r>
      <w:r w:rsidRPr="00CF4429">
        <w:rPr>
          <w:b/>
        </w:rPr>
        <w:t>grootte</w:t>
      </w:r>
      <w:r w:rsidRPr="00C81BBD">
        <w:tab/>
      </w:r>
      <w:r w:rsidR="00CF4429" w:rsidRPr="00CF4429">
        <w:t>Onbekend</w:t>
      </w:r>
    </w:p>
    <w:p w:rsidR="00CF4429" w:rsidRPr="000B61C2" w:rsidRDefault="00C81BBD" w:rsidP="00C81BBD">
      <w:r w:rsidRPr="000B61C2">
        <w:rPr>
          <w:b/>
        </w:rPr>
        <w:t>GUID</w:t>
      </w:r>
      <w:r w:rsidRPr="000B61C2">
        <w:tab/>
      </w:r>
      <w:r w:rsidR="00CF4429" w:rsidRPr="000B61C2">
        <w:tab/>
      </w:r>
      <w:r w:rsidR="00CF4429" w:rsidRPr="000B61C2">
        <w:tab/>
      </w:r>
      <w:r w:rsidR="00CF4429" w:rsidRPr="000B61C2">
        <w:tab/>
        <w:t>Mozilla Firefox 38.0.5 (x86 nl)</w:t>
      </w:r>
    </w:p>
    <w:p w:rsidR="00CF4429" w:rsidRPr="000B61C2" w:rsidRDefault="00C81BBD" w:rsidP="00C81BBD">
      <w:r w:rsidRPr="000B61C2">
        <w:rPr>
          <w:b/>
        </w:rPr>
        <w:t>Publisher</w:t>
      </w:r>
      <w:r w:rsidRPr="000B61C2">
        <w:tab/>
      </w:r>
      <w:r w:rsidR="00CF4429" w:rsidRPr="000B61C2">
        <w:tab/>
      </w:r>
      <w:r w:rsidR="00CF4429" w:rsidRPr="000B61C2">
        <w:tab/>
        <w:t>Mozilla</w:t>
      </w:r>
      <w:r w:rsidRPr="000B61C2">
        <w:tab/>
      </w:r>
      <w:r w:rsidRPr="000B61C2">
        <w:tab/>
      </w:r>
      <w:r w:rsidRPr="000B61C2">
        <w:tab/>
      </w:r>
      <w:r w:rsidRPr="000B61C2">
        <w:tab/>
      </w:r>
    </w:p>
    <w:p w:rsidR="00CF4429" w:rsidRPr="000B61C2" w:rsidRDefault="00CF4429" w:rsidP="00C81BBD"/>
    <w:p w:rsidR="00CF4429" w:rsidRPr="000B61C2" w:rsidRDefault="00CF4429" w:rsidP="00CF4429">
      <w:r w:rsidRPr="000B61C2">
        <w:rPr>
          <w:b/>
        </w:rPr>
        <w:t>Programmma</w:t>
      </w:r>
      <w:r w:rsidRPr="000B61C2">
        <w:tab/>
      </w:r>
      <w:r w:rsidRPr="000B61C2">
        <w:tab/>
        <w:t xml:space="preserve">WampServer </w:t>
      </w:r>
    </w:p>
    <w:p w:rsidR="00CF4429" w:rsidRPr="000B61C2" w:rsidRDefault="00CF4429" w:rsidP="00CF4429">
      <w:r w:rsidRPr="000B61C2">
        <w:rPr>
          <w:b/>
        </w:rPr>
        <w:t>Versie</w:t>
      </w:r>
      <w:r w:rsidRPr="000B61C2">
        <w:tab/>
      </w:r>
      <w:r w:rsidRPr="000B61C2">
        <w:tab/>
      </w:r>
      <w:r w:rsidRPr="000B61C2">
        <w:tab/>
      </w:r>
      <w:r w:rsidRPr="000B61C2">
        <w:tab/>
        <w:t>2.5</w:t>
      </w:r>
    </w:p>
    <w:p w:rsidR="00CF4429" w:rsidRPr="000B61C2" w:rsidRDefault="00CF4429" w:rsidP="00CF4429">
      <w:r w:rsidRPr="000B61C2">
        <w:rPr>
          <w:b/>
        </w:rPr>
        <w:t>Geïnstalleerde</w:t>
      </w:r>
      <w:r w:rsidRPr="000B61C2">
        <w:t xml:space="preserve"> </w:t>
      </w:r>
      <w:r w:rsidRPr="000B61C2">
        <w:rPr>
          <w:b/>
        </w:rPr>
        <w:t>grootte</w:t>
      </w:r>
      <w:r w:rsidRPr="000B61C2">
        <w:tab/>
        <w:t>Onbekend</w:t>
      </w:r>
    </w:p>
    <w:p w:rsidR="00CF4429" w:rsidRPr="00CF4429" w:rsidRDefault="00CF4429" w:rsidP="00CF4429">
      <w:pPr>
        <w:rPr>
          <w:lang w:val="en-US"/>
        </w:rPr>
      </w:pPr>
      <w:r w:rsidRPr="00CF4429">
        <w:rPr>
          <w:b/>
          <w:lang w:val="en-US"/>
        </w:rPr>
        <w:t>GUID</w:t>
      </w:r>
      <w:r w:rsidRPr="00CF4429">
        <w:rPr>
          <w:lang w:val="en-US"/>
        </w:rPr>
        <w:tab/>
      </w:r>
      <w:r w:rsidRPr="00CF4429">
        <w:rPr>
          <w:lang w:val="en-US"/>
        </w:rPr>
        <w:tab/>
      </w:r>
      <w:r w:rsidRPr="00CF4429">
        <w:rPr>
          <w:lang w:val="en-US"/>
        </w:rPr>
        <w:tab/>
      </w:r>
      <w:r w:rsidRPr="00CF4429">
        <w:rPr>
          <w:lang w:val="en-US"/>
        </w:rPr>
        <w:tab/>
        <w:t>WampServer 2_is1</w:t>
      </w:r>
    </w:p>
    <w:p w:rsidR="00CF4429" w:rsidRP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Hervé Leclerc (HeL)</w:t>
      </w:r>
    </w:p>
    <w:p w:rsidR="00CF4429" w:rsidRPr="00CF4429" w:rsidRDefault="00CF4429" w:rsidP="00CF4429">
      <w:pPr>
        <w:rPr>
          <w:lang w:val="en-US"/>
        </w:rPr>
      </w:pPr>
    </w:p>
    <w:p w:rsidR="00CF4429" w:rsidRPr="00CF4429" w:rsidRDefault="00CF4429" w:rsidP="00CF4429">
      <w:pPr>
        <w:rPr>
          <w:lang w:val="en-US"/>
        </w:rPr>
      </w:pPr>
      <w:r w:rsidRPr="00CF4429">
        <w:rPr>
          <w:b/>
          <w:lang w:val="en-US"/>
        </w:rPr>
        <w:t>Programmma</w:t>
      </w:r>
      <w:r w:rsidRPr="00CF4429">
        <w:rPr>
          <w:lang w:val="en-US"/>
        </w:rPr>
        <w:tab/>
      </w:r>
      <w:r w:rsidRPr="00CF4429">
        <w:rPr>
          <w:lang w:val="en-US"/>
        </w:rPr>
        <w:tab/>
        <w:t>Test Mail Server Tool</w:t>
      </w:r>
    </w:p>
    <w:p w:rsidR="00CF4429" w:rsidRPr="00CF4429" w:rsidRDefault="00CF4429" w:rsidP="00CF4429">
      <w:pPr>
        <w:rPr>
          <w:lang w:val="en-US"/>
        </w:rPr>
      </w:pPr>
      <w:r w:rsidRPr="00CF4429">
        <w:rPr>
          <w:b/>
          <w:lang w:val="en-US"/>
        </w:rPr>
        <w:t>Versie</w:t>
      </w:r>
      <w:r w:rsidRPr="00CF4429">
        <w:rPr>
          <w:lang w:val="en-US"/>
        </w:rPr>
        <w:tab/>
      </w:r>
      <w:r w:rsidRPr="00CF4429">
        <w:rPr>
          <w:lang w:val="en-US"/>
        </w:rPr>
        <w:tab/>
      </w:r>
      <w:r w:rsidRPr="00CF4429">
        <w:rPr>
          <w:lang w:val="en-US"/>
        </w:rPr>
        <w:tab/>
      </w:r>
      <w:r w:rsidRPr="00CF4429">
        <w:rPr>
          <w:lang w:val="en-US"/>
        </w:rPr>
        <w:tab/>
        <w:t>2.54</w:t>
      </w:r>
    </w:p>
    <w:p w:rsidR="00CF4429" w:rsidRPr="000B61C2" w:rsidRDefault="00CF4429" w:rsidP="00CF4429">
      <w:r w:rsidRPr="000B61C2">
        <w:rPr>
          <w:b/>
        </w:rPr>
        <w:t>Geïnstalleerde</w:t>
      </w:r>
      <w:r w:rsidRPr="000B61C2">
        <w:t xml:space="preserve"> </w:t>
      </w:r>
      <w:r w:rsidRPr="000B61C2">
        <w:rPr>
          <w:b/>
        </w:rPr>
        <w:t>grootte</w:t>
      </w:r>
      <w:r w:rsidRPr="000B61C2">
        <w:tab/>
        <w:t>Onbekend</w:t>
      </w:r>
    </w:p>
    <w:p w:rsidR="00CF4429" w:rsidRPr="000B61C2" w:rsidRDefault="00CF4429" w:rsidP="00CF4429">
      <w:r w:rsidRPr="000B61C2">
        <w:rPr>
          <w:b/>
        </w:rPr>
        <w:t>GUID</w:t>
      </w:r>
      <w:r w:rsidRPr="000B61C2">
        <w:tab/>
      </w:r>
      <w:r w:rsidRPr="000B61C2">
        <w:tab/>
      </w:r>
      <w:r w:rsidRPr="000B61C2">
        <w:tab/>
      </w:r>
      <w:r w:rsidRPr="000B61C2">
        <w:tab/>
        <w:t>{5781A356-8BC3-4AD1-8214-DDD0CCA85B2A}</w:t>
      </w:r>
    </w:p>
    <w:p w:rsidR="00CF4429" w:rsidRDefault="00CF4429" w:rsidP="00CF4429">
      <w:pPr>
        <w:rPr>
          <w:lang w:val="en-US"/>
        </w:rPr>
      </w:pPr>
      <w:r w:rsidRPr="00CF4429">
        <w:rPr>
          <w:b/>
          <w:lang w:val="en-US"/>
        </w:rPr>
        <w:t>Publisher</w:t>
      </w:r>
      <w:r w:rsidRPr="00CF4429">
        <w:rPr>
          <w:lang w:val="en-US"/>
        </w:rPr>
        <w:tab/>
      </w:r>
      <w:r w:rsidRPr="00CF4429">
        <w:rPr>
          <w:lang w:val="en-US"/>
        </w:rPr>
        <w:tab/>
      </w:r>
      <w:r w:rsidRPr="00CF4429">
        <w:rPr>
          <w:lang w:val="en-US"/>
        </w:rPr>
        <w:tab/>
        <w:t>Toolheap</w:t>
      </w:r>
    </w:p>
    <w:p w:rsidR="00CF4429" w:rsidRDefault="00CF4429" w:rsidP="00CF4429">
      <w:pPr>
        <w:rPr>
          <w:lang w:val="en-US"/>
        </w:rPr>
      </w:pPr>
    </w:p>
    <w:p w:rsidR="00CF4429" w:rsidRPr="000B61C2" w:rsidRDefault="00CF4429" w:rsidP="00CF4429">
      <w:pPr>
        <w:rPr>
          <w:lang w:val="en-US"/>
        </w:rPr>
      </w:pPr>
      <w:r w:rsidRPr="00CF4429">
        <w:rPr>
          <w:b/>
          <w:lang w:val="en-US"/>
        </w:rPr>
        <w:t>Programmma</w:t>
      </w:r>
      <w:r w:rsidRPr="00CF4429">
        <w:rPr>
          <w:lang w:val="en-US"/>
        </w:rPr>
        <w:tab/>
      </w:r>
      <w:r w:rsidRPr="00CF4429">
        <w:rPr>
          <w:lang w:val="en-US"/>
        </w:rPr>
        <w:tab/>
      </w:r>
      <w:r w:rsidRPr="000B61C2">
        <w:rPr>
          <w:lang w:val="en-US"/>
        </w:rPr>
        <w:t>Java 8 Update 45 (64-bit)</w:t>
      </w:r>
    </w:p>
    <w:p w:rsidR="00CF4429" w:rsidRPr="00CF4429" w:rsidRDefault="00CF4429" w:rsidP="00CF4429">
      <w:r w:rsidRPr="00CF4429">
        <w:rPr>
          <w:b/>
        </w:rPr>
        <w:t>Versie</w:t>
      </w:r>
      <w:r w:rsidRPr="00CF4429">
        <w:tab/>
      </w:r>
      <w:r>
        <w:tab/>
      </w:r>
      <w:r>
        <w:tab/>
      </w:r>
      <w:r>
        <w:tab/>
      </w:r>
      <w:r w:rsidRPr="00CF4429">
        <w:t>8.0.450</w:t>
      </w:r>
    </w:p>
    <w:p w:rsidR="00CF4429" w:rsidRDefault="00CF4429" w:rsidP="00CF4429">
      <w:r w:rsidRPr="00CF4429">
        <w:rPr>
          <w:b/>
        </w:rPr>
        <w:t>Geïnstalleerde</w:t>
      </w:r>
      <w:r w:rsidRPr="00CF4429">
        <w:t xml:space="preserve"> </w:t>
      </w:r>
      <w:r w:rsidRPr="00CF4429">
        <w:rPr>
          <w:b/>
        </w:rPr>
        <w:t>grootte</w:t>
      </w:r>
      <w:r w:rsidRPr="00CF4429">
        <w:tab/>
        <w:t>Onbekend</w:t>
      </w:r>
    </w:p>
    <w:p w:rsidR="00CF4429" w:rsidRPr="00CF4429" w:rsidRDefault="00CF4429" w:rsidP="00CF4429">
      <w:r w:rsidRPr="00CF4429">
        <w:rPr>
          <w:b/>
        </w:rPr>
        <w:t>GUID</w:t>
      </w:r>
      <w:r w:rsidRPr="00CF4429">
        <w:tab/>
      </w:r>
      <w:r>
        <w:tab/>
      </w:r>
      <w:r>
        <w:tab/>
      </w:r>
      <w:r>
        <w:tab/>
      </w:r>
      <w:r w:rsidRPr="00CF4429">
        <w:t>{26A24AE4-039D-4CA4-87B4-2F86418045F0}</w:t>
      </w:r>
    </w:p>
    <w:p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rsidR="00CF4429" w:rsidRDefault="00CF4429" w:rsidP="00CF4429">
      <w:pPr>
        <w:rPr>
          <w:lang w:val="en-US"/>
        </w:rPr>
      </w:pPr>
    </w:p>
    <w:p w:rsidR="00CF4429" w:rsidRPr="00CF4429" w:rsidRDefault="00CF4429" w:rsidP="00CF4429">
      <w:pPr>
        <w:rPr>
          <w:lang w:val="en-US"/>
        </w:rPr>
      </w:pPr>
      <w:r w:rsidRPr="00CF4429">
        <w:rPr>
          <w:b/>
          <w:lang w:val="en-US"/>
        </w:rPr>
        <w:t>Programmma</w:t>
      </w:r>
      <w:r w:rsidRPr="00CF4429">
        <w:rPr>
          <w:lang w:val="en-US"/>
        </w:rPr>
        <w:tab/>
      </w:r>
      <w:r w:rsidRPr="00CF4429">
        <w:rPr>
          <w:lang w:val="en-US"/>
        </w:rPr>
        <w:tab/>
        <w:t>Java SE Development Kit 8 Update 45 (64-bit)</w:t>
      </w:r>
    </w:p>
    <w:p w:rsidR="00CF4429" w:rsidRDefault="00CF4429" w:rsidP="00CF4429">
      <w:r w:rsidRPr="00CF4429">
        <w:rPr>
          <w:b/>
        </w:rPr>
        <w:t>Versie</w:t>
      </w:r>
      <w:r>
        <w:tab/>
      </w:r>
      <w:r>
        <w:tab/>
      </w:r>
      <w:r>
        <w:tab/>
      </w:r>
      <w:r>
        <w:tab/>
      </w:r>
      <w:r w:rsidRPr="00CF4429">
        <w:t>8.0.450.15</w:t>
      </w:r>
    </w:p>
    <w:p w:rsidR="00CF4429" w:rsidRDefault="00CF4429" w:rsidP="00CF4429">
      <w:r w:rsidRPr="00CF4429">
        <w:rPr>
          <w:b/>
        </w:rPr>
        <w:t>Geïnstalleerde</w:t>
      </w:r>
      <w:r w:rsidRPr="00CF4429">
        <w:t xml:space="preserve"> </w:t>
      </w:r>
      <w:r w:rsidRPr="00CF4429">
        <w:rPr>
          <w:b/>
        </w:rPr>
        <w:t>grootte</w:t>
      </w:r>
      <w:r w:rsidRPr="00CF4429">
        <w:tab/>
        <w:t>Onbekend</w:t>
      </w:r>
    </w:p>
    <w:p w:rsidR="00CF4429" w:rsidRPr="00CF4429" w:rsidRDefault="00CF4429" w:rsidP="00CF4429">
      <w:r w:rsidRPr="00CF4429">
        <w:rPr>
          <w:b/>
        </w:rPr>
        <w:t>GUID</w:t>
      </w:r>
      <w:r w:rsidRPr="00CF4429">
        <w:tab/>
      </w:r>
      <w:r>
        <w:tab/>
      </w:r>
      <w:r>
        <w:tab/>
      </w:r>
      <w:r w:rsidRPr="00CF4429">
        <w:tab/>
        <w:t>{64A3A4F4-B792-11D6-A78A-00B0D0180450}</w:t>
      </w:r>
    </w:p>
    <w:p w:rsidR="00CF4429" w:rsidRDefault="00CF4429" w:rsidP="00CF4429">
      <w:pPr>
        <w:rPr>
          <w:lang w:val="en-US"/>
        </w:rPr>
      </w:pPr>
      <w:r w:rsidRPr="000B61C2">
        <w:rPr>
          <w:b/>
          <w:lang w:val="en-US"/>
        </w:rPr>
        <w:t>Publisher</w:t>
      </w:r>
      <w:r w:rsidRPr="000B61C2">
        <w:rPr>
          <w:lang w:val="en-US"/>
        </w:rPr>
        <w:tab/>
      </w:r>
      <w:r w:rsidRPr="000B61C2">
        <w:rPr>
          <w:lang w:val="en-US"/>
        </w:rPr>
        <w:tab/>
      </w:r>
      <w:r w:rsidRPr="000B61C2">
        <w:rPr>
          <w:lang w:val="en-US"/>
        </w:rPr>
        <w:tab/>
      </w:r>
      <w:r w:rsidRPr="00CF4429">
        <w:rPr>
          <w:lang w:val="en-US"/>
        </w:rPr>
        <w:t>Oracle Corporation</w:t>
      </w:r>
    </w:p>
    <w:p w:rsidR="00215A5E" w:rsidRDefault="00215A5E" w:rsidP="00CF4429">
      <w:pPr>
        <w:rPr>
          <w:lang w:val="en-US"/>
        </w:rPr>
      </w:pPr>
    </w:p>
    <w:p w:rsidR="00215A5E" w:rsidRPr="00CF4429" w:rsidRDefault="00215A5E" w:rsidP="00215A5E">
      <w:pPr>
        <w:rPr>
          <w:lang w:val="en-US"/>
        </w:rPr>
      </w:pPr>
      <w:r w:rsidRPr="00CF4429">
        <w:rPr>
          <w:b/>
          <w:lang w:val="en-US"/>
        </w:rPr>
        <w:t>Programmma</w:t>
      </w:r>
      <w:r w:rsidRPr="00CF4429">
        <w:rPr>
          <w:lang w:val="en-US"/>
        </w:rPr>
        <w:tab/>
      </w:r>
      <w:r w:rsidRPr="00CF4429">
        <w:rPr>
          <w:lang w:val="en-US"/>
        </w:rPr>
        <w:tab/>
      </w:r>
      <w:r>
        <w:rPr>
          <w:lang w:val="en-US"/>
        </w:rPr>
        <w:t>Eclipse</w:t>
      </w:r>
    </w:p>
    <w:p w:rsidR="00215A5E" w:rsidRPr="00215A5E" w:rsidRDefault="00215A5E" w:rsidP="00215A5E">
      <w:pPr>
        <w:rPr>
          <w:lang w:val="en-US"/>
        </w:rPr>
      </w:pPr>
      <w:r w:rsidRPr="00215A5E">
        <w:rPr>
          <w:b/>
          <w:lang w:val="en-US"/>
        </w:rPr>
        <w:t>Versie</w:t>
      </w:r>
      <w:r w:rsidRPr="00215A5E">
        <w:rPr>
          <w:lang w:val="en-US"/>
        </w:rPr>
        <w:tab/>
      </w:r>
      <w:r w:rsidRPr="00215A5E">
        <w:rPr>
          <w:lang w:val="en-US"/>
        </w:rPr>
        <w:tab/>
      </w:r>
      <w:r w:rsidRPr="00215A5E">
        <w:rPr>
          <w:lang w:val="en-US"/>
        </w:rPr>
        <w:tab/>
      </w:r>
      <w:r w:rsidRPr="00215A5E">
        <w:rPr>
          <w:lang w:val="en-US"/>
        </w:rPr>
        <w:tab/>
      </w:r>
      <w:r w:rsidR="00430838" w:rsidRPr="00430838">
        <w:rPr>
          <w:lang w:val="en-US"/>
        </w:rPr>
        <w:t>Luna Service Release 1a (4.4.1)</w:t>
      </w:r>
    </w:p>
    <w:p w:rsidR="00215A5E" w:rsidRDefault="00215A5E" w:rsidP="00215A5E">
      <w:r w:rsidRPr="00CF4429">
        <w:rPr>
          <w:b/>
        </w:rPr>
        <w:t>Geïnstalleerde</w:t>
      </w:r>
      <w:r w:rsidRPr="00CF4429">
        <w:t xml:space="preserve"> </w:t>
      </w:r>
      <w:r w:rsidRPr="00CF4429">
        <w:rPr>
          <w:b/>
        </w:rPr>
        <w:t>grootte</w:t>
      </w:r>
      <w:r w:rsidRPr="00CF4429">
        <w:tab/>
        <w:t>Onbekend</w:t>
      </w:r>
    </w:p>
    <w:p w:rsidR="00215A5E" w:rsidRPr="00CF4429" w:rsidRDefault="00215A5E" w:rsidP="00215A5E">
      <w:r w:rsidRPr="00CF4429">
        <w:rPr>
          <w:b/>
        </w:rPr>
        <w:t>GUID</w:t>
      </w:r>
      <w:r w:rsidRPr="00CF4429">
        <w:tab/>
      </w:r>
      <w:r>
        <w:tab/>
      </w:r>
      <w:r>
        <w:tab/>
      </w:r>
      <w:r w:rsidRPr="00CF4429">
        <w:tab/>
      </w:r>
      <w:r w:rsidR="00430838">
        <w:t>-</w:t>
      </w:r>
    </w:p>
    <w:p w:rsidR="00215A5E" w:rsidRPr="00430838" w:rsidRDefault="00215A5E" w:rsidP="00215A5E">
      <w:r w:rsidRPr="00CF4429">
        <w:rPr>
          <w:b/>
        </w:rPr>
        <w:t>Publisher</w:t>
      </w:r>
      <w:r w:rsidRPr="00CF4429">
        <w:tab/>
      </w:r>
      <w:r w:rsidRPr="00CF4429">
        <w:tab/>
      </w:r>
      <w:r>
        <w:tab/>
      </w:r>
      <w:r w:rsidR="00430838" w:rsidRPr="000B61C2">
        <w:t>Eclipse</w:t>
      </w:r>
    </w:p>
    <w:p w:rsidR="00215A5E" w:rsidRPr="00430838" w:rsidRDefault="00215A5E" w:rsidP="00CF4429"/>
    <w:p w:rsidR="00CF4429" w:rsidRPr="00430838" w:rsidRDefault="00CF4429" w:rsidP="00CF4429"/>
    <w:p w:rsidR="00665840" w:rsidRPr="00430838" w:rsidRDefault="00665840" w:rsidP="00CF4429">
      <w:pPr>
        <w:rPr>
          <w:rFonts w:ascii="Arial" w:hAnsi="Arial" w:cs="Arial"/>
          <w:b/>
          <w:bCs/>
          <w:kern w:val="32"/>
          <w:sz w:val="32"/>
          <w:szCs w:val="32"/>
        </w:rPr>
      </w:pPr>
      <w:r w:rsidRPr="00430838">
        <w:br w:type="page"/>
      </w:r>
    </w:p>
    <w:p w:rsidR="00665840" w:rsidRDefault="00665840" w:rsidP="00665840">
      <w:pPr>
        <w:pStyle w:val="Heading1"/>
      </w:pPr>
      <w:bookmarkStart w:id="15" w:name="_Toc433282098"/>
      <w:r w:rsidRPr="000B61C2">
        <w:lastRenderedPageBreak/>
        <w:t xml:space="preserve">4. Database </w:t>
      </w:r>
      <w:r>
        <w:t>(website)</w:t>
      </w:r>
      <w:bookmarkEnd w:id="15"/>
    </w:p>
    <w:p w:rsidR="00771295" w:rsidRDefault="00771295"/>
    <w:p w:rsidR="00771295" w:rsidRPr="00771295" w:rsidRDefault="00771295">
      <w:pPr>
        <w:rPr>
          <w:b/>
          <w:sz w:val="32"/>
          <w:szCs w:val="32"/>
        </w:rPr>
      </w:pPr>
      <w:r w:rsidRPr="00771295">
        <w:rPr>
          <w:b/>
          <w:sz w:val="32"/>
          <w:szCs w:val="32"/>
        </w:rPr>
        <w:t>Structuur</w:t>
      </w:r>
    </w:p>
    <w:p w:rsidR="00771295" w:rsidRDefault="00771295">
      <w:r w:rsidRPr="00771295">
        <w:rPr>
          <w:b/>
        </w:rPr>
        <w:t>Database naam:</w:t>
      </w:r>
      <w:r>
        <w:t xml:space="preserve"> </w:t>
      </w:r>
      <w:r>
        <w:tab/>
      </w:r>
      <w:r w:rsidR="00251086">
        <w:t>oilswell</w:t>
      </w:r>
    </w:p>
    <w:p w:rsidR="00771295" w:rsidRDefault="00771295"/>
    <w:p w:rsidR="00771295" w:rsidRDefault="00771295">
      <w:r w:rsidRPr="00771295">
        <w:rPr>
          <w:b/>
        </w:rPr>
        <w:t>Tabel:</w:t>
      </w:r>
      <w:r>
        <w:t xml:space="preserve"> </w:t>
      </w:r>
      <w:r>
        <w:tab/>
      </w:r>
      <w:r>
        <w:tab/>
        <w:t>users</w:t>
      </w:r>
    </w:p>
    <w:p w:rsidR="00771295" w:rsidRDefault="00771295">
      <w:r w:rsidRPr="00771295">
        <w:rPr>
          <w:b/>
        </w:rPr>
        <w:t>Veld:</w:t>
      </w:r>
      <w:r>
        <w:tab/>
      </w:r>
      <w:r>
        <w:tab/>
      </w:r>
      <w:r>
        <w:tab/>
        <w:t>id</w:t>
      </w:r>
      <w:r>
        <w:tab/>
      </w:r>
      <w:r>
        <w:tab/>
        <w:t>int(11)</w:t>
      </w:r>
      <w:r>
        <w:tab/>
      </w:r>
      <w:r>
        <w:tab/>
      </w:r>
      <w:r>
        <w:tab/>
      </w:r>
      <w:r>
        <w:tab/>
      </w:r>
      <w:r w:rsidRPr="00771295">
        <w:t>AUTO_INCREMENT</w:t>
      </w:r>
    </w:p>
    <w:p w:rsidR="00771295" w:rsidRDefault="00771295">
      <w:r w:rsidRPr="00771295">
        <w:rPr>
          <w:b/>
        </w:rPr>
        <w:t>Veld:</w:t>
      </w:r>
      <w:r>
        <w:tab/>
      </w:r>
      <w:r>
        <w:tab/>
      </w:r>
      <w:r>
        <w:tab/>
        <w:t>username</w:t>
      </w:r>
      <w:r>
        <w:tab/>
        <w:t>varchar(45)</w:t>
      </w:r>
      <w:r>
        <w:tab/>
      </w:r>
      <w:r>
        <w:tab/>
      </w:r>
      <w:r>
        <w:tab/>
        <w:t>-</w:t>
      </w:r>
    </w:p>
    <w:p w:rsidR="00771295" w:rsidRDefault="00771295">
      <w:r w:rsidRPr="00771295">
        <w:rPr>
          <w:b/>
        </w:rPr>
        <w:t>Veld:</w:t>
      </w:r>
      <w:r w:rsidRPr="00771295">
        <w:rPr>
          <w:b/>
        </w:rPr>
        <w:tab/>
      </w:r>
      <w:r>
        <w:tab/>
      </w:r>
      <w:r>
        <w:tab/>
        <w:t>password</w:t>
      </w:r>
      <w:r>
        <w:tab/>
        <w:t>varchar(45)</w:t>
      </w:r>
      <w:r>
        <w:tab/>
      </w:r>
      <w:r>
        <w:tab/>
      </w:r>
      <w:r>
        <w:tab/>
        <w:t>-</w:t>
      </w:r>
    </w:p>
    <w:p w:rsidR="00771295" w:rsidRPr="00771295" w:rsidRDefault="00771295">
      <w:r w:rsidRPr="00771295">
        <w:rPr>
          <w:b/>
        </w:rPr>
        <w:t>Veld:</w:t>
      </w:r>
      <w:r w:rsidRPr="00771295">
        <w:rPr>
          <w:b/>
        </w:rPr>
        <w:tab/>
      </w:r>
      <w:r w:rsidRPr="00771295">
        <w:tab/>
      </w:r>
      <w:r w:rsidRPr="00771295">
        <w:tab/>
        <w:t>email</w:t>
      </w:r>
      <w:r w:rsidRPr="00771295">
        <w:tab/>
      </w:r>
      <w:r w:rsidRPr="00771295">
        <w:tab/>
        <w:t>varchar(70)</w:t>
      </w:r>
      <w:r w:rsidRPr="00771295">
        <w:tab/>
      </w:r>
      <w:r w:rsidRPr="00771295">
        <w:tab/>
      </w:r>
      <w:r w:rsidRPr="00771295">
        <w:tab/>
        <w:t>-</w:t>
      </w:r>
    </w:p>
    <w:p w:rsidR="00771295" w:rsidRPr="00AB5433" w:rsidRDefault="00771295">
      <w:pPr>
        <w:rPr>
          <w:lang w:val="en-US"/>
        </w:rPr>
      </w:pPr>
      <w:r w:rsidRPr="00AB5433">
        <w:rPr>
          <w:b/>
          <w:lang w:val="en-US"/>
        </w:rPr>
        <w:t>Veld:</w:t>
      </w:r>
      <w:r w:rsidRPr="00AB5433">
        <w:rPr>
          <w:b/>
          <w:lang w:val="en-US"/>
        </w:rPr>
        <w:tab/>
      </w:r>
      <w:r w:rsidRPr="00AB5433">
        <w:rPr>
          <w:lang w:val="en-US"/>
        </w:rPr>
        <w:tab/>
      </w:r>
      <w:r w:rsidRPr="00AB5433">
        <w:rPr>
          <w:lang w:val="en-US"/>
        </w:rPr>
        <w:tab/>
        <w:t>userrole</w:t>
      </w:r>
      <w:r w:rsidRPr="00AB5433">
        <w:rPr>
          <w:lang w:val="en-US"/>
        </w:rPr>
        <w:tab/>
        <w:t>enum('administrator', 'user')</w:t>
      </w:r>
      <w:r w:rsidRPr="00AB5433">
        <w:rPr>
          <w:lang w:val="en-US"/>
        </w:rPr>
        <w:tab/>
        <w:t>-</w:t>
      </w:r>
    </w:p>
    <w:p w:rsidR="00771295" w:rsidRPr="00AB5433" w:rsidRDefault="00771295">
      <w:pPr>
        <w:rPr>
          <w:lang w:val="en-US"/>
        </w:rPr>
      </w:pPr>
      <w:r w:rsidRPr="00AB5433">
        <w:rPr>
          <w:b/>
          <w:lang w:val="en-US"/>
        </w:rPr>
        <w:t>Veld:</w:t>
      </w:r>
      <w:r w:rsidRPr="00AB5433">
        <w:rPr>
          <w:lang w:val="en-US"/>
        </w:rPr>
        <w:tab/>
      </w:r>
      <w:r w:rsidRPr="00AB5433">
        <w:rPr>
          <w:lang w:val="en-US"/>
        </w:rPr>
        <w:tab/>
      </w:r>
      <w:r w:rsidRPr="00AB5433">
        <w:rPr>
          <w:lang w:val="en-US"/>
        </w:rPr>
        <w:tab/>
        <w:t>activated</w:t>
      </w:r>
      <w:r w:rsidRPr="00AB5433">
        <w:rPr>
          <w:lang w:val="en-US"/>
        </w:rPr>
        <w:tab/>
        <w:t>tinyint(1)</w:t>
      </w:r>
      <w:r w:rsidRPr="00AB5433">
        <w:rPr>
          <w:lang w:val="en-US"/>
        </w:rPr>
        <w:tab/>
      </w:r>
      <w:r w:rsidRPr="00AB5433">
        <w:rPr>
          <w:lang w:val="en-US"/>
        </w:rPr>
        <w:tab/>
      </w:r>
      <w:r w:rsidRPr="00AB5433">
        <w:rPr>
          <w:lang w:val="en-US"/>
        </w:rPr>
        <w:tab/>
        <w:t>-</w:t>
      </w:r>
    </w:p>
    <w:p w:rsidR="00771295" w:rsidRPr="00AB5433" w:rsidRDefault="00771295">
      <w:pPr>
        <w:rPr>
          <w:lang w:val="en-US"/>
        </w:rPr>
      </w:pPr>
    </w:p>
    <w:p w:rsidR="00771295" w:rsidRPr="00AB5433" w:rsidRDefault="00771295">
      <w:pPr>
        <w:rPr>
          <w:lang w:val="en-US"/>
        </w:rPr>
      </w:pPr>
    </w:p>
    <w:p w:rsidR="00771295" w:rsidRPr="000B61C2" w:rsidRDefault="00771295">
      <w:pPr>
        <w:rPr>
          <w:b/>
          <w:sz w:val="32"/>
          <w:szCs w:val="32"/>
          <w:lang w:val="en-US"/>
        </w:rPr>
      </w:pPr>
      <w:r w:rsidRPr="000B61C2">
        <w:rPr>
          <w:b/>
          <w:sz w:val="32"/>
          <w:szCs w:val="32"/>
          <w:lang w:val="en-US"/>
        </w:rPr>
        <w:t>Inserts</w:t>
      </w:r>
    </w:p>
    <w:p w:rsidR="000B5A72" w:rsidRPr="000B61C2" w:rsidRDefault="000B5A72" w:rsidP="000B5A72">
      <w:pPr>
        <w:rPr>
          <w:lang w:val="en-US"/>
        </w:rPr>
      </w:pPr>
      <w:r w:rsidRPr="000B61C2">
        <w:rPr>
          <w:lang w:val="en-US"/>
        </w:rPr>
        <w:t xml:space="preserve">19 </w:t>
      </w:r>
      <w:r w:rsidRPr="000B61C2">
        <w:rPr>
          <w:lang w:val="en-US"/>
        </w:rPr>
        <w:tab/>
        <w:t xml:space="preserve">admin </w:t>
      </w:r>
      <w:r w:rsidRPr="000B61C2">
        <w:rPr>
          <w:lang w:val="en-US"/>
        </w:rPr>
        <w:tab/>
      </w:r>
      <w:r w:rsidRPr="000B61C2">
        <w:rPr>
          <w:lang w:val="en-US"/>
        </w:rPr>
        <w:tab/>
        <w:t xml:space="preserve">5f4dcc3b5aa765d61d8327deb882cf99 </w:t>
      </w:r>
      <w:r w:rsidRPr="000B61C2">
        <w:rPr>
          <w:lang w:val="en-US"/>
        </w:rPr>
        <w:tab/>
        <w:t xml:space="preserve">admin@mail.com </w:t>
      </w:r>
      <w:r w:rsidRPr="000B61C2">
        <w:rPr>
          <w:lang w:val="en-US"/>
        </w:rPr>
        <w:tab/>
        <w:t>administrator</w:t>
      </w:r>
      <w:r w:rsidRPr="000B61C2">
        <w:rPr>
          <w:lang w:val="en-US"/>
        </w:rPr>
        <w:tab/>
      </w:r>
      <w:r w:rsidRPr="000B61C2">
        <w:rPr>
          <w:lang w:val="en-US"/>
        </w:rPr>
        <w:tab/>
        <w:t>1</w:t>
      </w:r>
    </w:p>
    <w:p w:rsidR="000B5A72" w:rsidRPr="000B61C2" w:rsidRDefault="000B5A72" w:rsidP="000B5A72">
      <w:pPr>
        <w:rPr>
          <w:lang w:val="en-US"/>
        </w:rPr>
      </w:pPr>
    </w:p>
    <w:p w:rsidR="000B5A72" w:rsidRDefault="000B5A72" w:rsidP="000B5A72">
      <w:r>
        <w:t>20</w:t>
      </w:r>
      <w:r>
        <w:tab/>
        <w:t xml:space="preserve">henk </w:t>
      </w:r>
      <w:r>
        <w:tab/>
      </w:r>
      <w:r>
        <w:tab/>
      </w:r>
      <w:r w:rsidRPr="000B5A72">
        <w:t xml:space="preserve">5f4dcc3b5aa765d61d8327deb882cf99 </w:t>
      </w:r>
      <w:r w:rsidRPr="000B5A72">
        <w:tab/>
        <w:t xml:space="preserve">henk@mail.com </w:t>
      </w:r>
      <w:r w:rsidRPr="000B5A72">
        <w:tab/>
      </w:r>
      <w:r>
        <w:tab/>
      </w:r>
      <w:r w:rsidRPr="000B5A72">
        <w:t xml:space="preserve">user </w:t>
      </w:r>
      <w:r w:rsidRPr="000B5A72">
        <w:tab/>
      </w:r>
      <w:r>
        <w:tab/>
      </w:r>
      <w:r>
        <w:tab/>
      </w:r>
      <w:r w:rsidRPr="000B5A72">
        <w:t>1</w:t>
      </w:r>
    </w:p>
    <w:p w:rsidR="000B5A72" w:rsidRPr="000B5A72" w:rsidRDefault="000B5A72" w:rsidP="000B5A72"/>
    <w:p w:rsidR="000B5A72" w:rsidRDefault="000B5A72" w:rsidP="000B5A72">
      <w:r>
        <w:t xml:space="preserve">21 </w:t>
      </w:r>
      <w:r>
        <w:tab/>
        <w:t xml:space="preserve">peter </w:t>
      </w:r>
      <w:r>
        <w:tab/>
      </w:r>
      <w:r>
        <w:tab/>
      </w:r>
      <w:r w:rsidRPr="000B5A72">
        <w:t xml:space="preserve">5f4dcc3b5aa765d61d8327deb882cf99 </w:t>
      </w:r>
      <w:r w:rsidRPr="000B5A72">
        <w:tab/>
        <w:t xml:space="preserve">peter@mail.com </w:t>
      </w:r>
      <w:r w:rsidRPr="000B5A72">
        <w:tab/>
      </w:r>
      <w:r>
        <w:tab/>
      </w:r>
      <w:r w:rsidRPr="000B5A72">
        <w:t xml:space="preserve">user </w:t>
      </w:r>
      <w:r w:rsidRPr="000B5A72">
        <w:tab/>
      </w:r>
      <w:r>
        <w:tab/>
      </w:r>
      <w:r>
        <w:tab/>
      </w:r>
      <w:r w:rsidRPr="000B5A72">
        <w:t>0</w:t>
      </w:r>
    </w:p>
    <w:p w:rsidR="000B5A72" w:rsidRPr="000B5A72" w:rsidRDefault="000B5A72" w:rsidP="000B5A72"/>
    <w:p w:rsidR="00771295" w:rsidRPr="00771295" w:rsidRDefault="000B5A72" w:rsidP="000B5A72">
      <w:pPr>
        <w:rPr>
          <w:b/>
          <w:sz w:val="32"/>
          <w:szCs w:val="32"/>
        </w:rPr>
      </w:pPr>
      <w:r>
        <w:t xml:space="preserve">22 </w:t>
      </w:r>
      <w:r>
        <w:tab/>
      </w:r>
      <w:r w:rsidRPr="000B5A72">
        <w:t xml:space="preserve">jan </w:t>
      </w:r>
      <w:r w:rsidRPr="000B5A72">
        <w:tab/>
      </w:r>
      <w:r>
        <w:tab/>
      </w:r>
      <w:r w:rsidRPr="000B5A72">
        <w:t xml:space="preserve">5f4dcc3b5aa765d61d8327deb882cf99 </w:t>
      </w:r>
      <w:r w:rsidRPr="000B5A72">
        <w:tab/>
        <w:t xml:space="preserve">jan@mail.com </w:t>
      </w:r>
      <w:r w:rsidRPr="000B5A72">
        <w:tab/>
      </w:r>
      <w:r>
        <w:tab/>
      </w:r>
      <w:r w:rsidRPr="000B5A72">
        <w:t xml:space="preserve">user </w:t>
      </w:r>
      <w:r w:rsidRPr="000B5A72">
        <w:tab/>
      </w:r>
      <w:r>
        <w:tab/>
      </w:r>
      <w:r>
        <w:tab/>
      </w:r>
      <w:r w:rsidRPr="000B5A72">
        <w:t>0</w:t>
      </w:r>
      <w:r w:rsidR="00771295" w:rsidRPr="00771295">
        <w:rPr>
          <w:b/>
          <w:sz w:val="32"/>
          <w:szCs w:val="32"/>
        </w:rPr>
        <w:br w:type="page"/>
      </w:r>
    </w:p>
    <w:p w:rsidR="00665840" w:rsidRDefault="00665840" w:rsidP="00665840">
      <w:pPr>
        <w:pStyle w:val="Heading1"/>
      </w:pPr>
      <w:bookmarkStart w:id="16" w:name="_Toc433282099"/>
      <w:r>
        <w:lastRenderedPageBreak/>
        <w:t>5. Klassen</w:t>
      </w:r>
      <w:bookmarkEnd w:id="16"/>
    </w:p>
    <w:p w:rsidR="00FC4F65" w:rsidRDefault="00FC4F65">
      <w:pPr>
        <w:rPr>
          <w:rFonts w:ascii="Arial" w:hAnsi="Arial" w:cs="Arial"/>
          <w:b/>
          <w:bCs/>
          <w:kern w:val="32"/>
          <w:sz w:val="32"/>
          <w:szCs w:val="32"/>
        </w:rPr>
      </w:pPr>
    </w:p>
    <w:p w:rsidR="00721EC2" w:rsidRPr="00A2657B" w:rsidRDefault="00721EC2">
      <w:pPr>
        <w:rPr>
          <w:rFonts w:ascii="Arial" w:hAnsi="Arial" w:cs="Arial"/>
          <w:b/>
          <w:bCs/>
          <w:kern w:val="32"/>
          <w:sz w:val="32"/>
          <w:szCs w:val="32"/>
        </w:rPr>
      </w:pPr>
      <w:r>
        <w:rPr>
          <w:noProof/>
        </w:rPr>
        <w:drawing>
          <wp:anchor distT="0" distB="0" distL="114300" distR="114300" simplePos="0" relativeHeight="251660288" behindDoc="1" locked="0" layoutInCell="1" allowOverlap="1" wp14:anchorId="778114EA" wp14:editId="3A7A9211">
            <wp:simplePos x="0" y="0"/>
            <wp:positionH relativeFrom="margin">
              <wp:align>left</wp:align>
            </wp:positionH>
            <wp:positionV relativeFrom="paragraph">
              <wp:posOffset>1346957</wp:posOffset>
            </wp:positionV>
            <wp:extent cx="8754745" cy="5665077"/>
            <wp:effectExtent l="1905"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754745" cy="5665077"/>
                    </a:xfrm>
                    <a:prstGeom prst="rect">
                      <a:avLst/>
                    </a:prstGeom>
                  </pic:spPr>
                </pic:pic>
              </a:graphicData>
            </a:graphic>
            <wp14:sizeRelH relativeFrom="margin">
              <wp14:pctWidth>0</wp14:pctWidth>
            </wp14:sizeRelH>
            <wp14:sizeRelV relativeFrom="margin">
              <wp14:pctHeight>0</wp14:pctHeight>
            </wp14:sizeRelV>
          </wp:anchor>
        </w:drawing>
      </w:r>
      <w:r w:rsidRPr="00A2657B">
        <w:t xml:space="preserve"> </w:t>
      </w:r>
      <w:r w:rsidRPr="00A2657B">
        <w:br w:type="page"/>
      </w:r>
    </w:p>
    <w:p w:rsidR="00721EC2" w:rsidRPr="00A2657B" w:rsidRDefault="00721EC2">
      <w:pPr>
        <w:rPr>
          <w:rFonts w:ascii="Arial" w:hAnsi="Arial" w:cs="Arial"/>
          <w:b/>
          <w:bCs/>
          <w:kern w:val="32"/>
          <w:sz w:val="32"/>
          <w:szCs w:val="32"/>
        </w:rPr>
      </w:pPr>
      <w:r>
        <w:rPr>
          <w:noProof/>
        </w:rPr>
        <w:lastRenderedPageBreak/>
        <w:drawing>
          <wp:anchor distT="0" distB="0" distL="114300" distR="114300" simplePos="0" relativeHeight="251661312" behindDoc="1" locked="0" layoutInCell="1" allowOverlap="1" wp14:anchorId="3508EFF1" wp14:editId="21A867C5">
            <wp:simplePos x="0" y="0"/>
            <wp:positionH relativeFrom="margin">
              <wp:posOffset>-1704608</wp:posOffset>
            </wp:positionH>
            <wp:positionV relativeFrom="paragraph">
              <wp:posOffset>1705243</wp:posOffset>
            </wp:positionV>
            <wp:extent cx="9037320" cy="5621554"/>
            <wp:effectExtent l="0" t="6350" r="508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9046201" cy="5627079"/>
                    </a:xfrm>
                    <a:prstGeom prst="rect">
                      <a:avLst/>
                    </a:prstGeom>
                  </pic:spPr>
                </pic:pic>
              </a:graphicData>
            </a:graphic>
            <wp14:sizeRelH relativeFrom="margin">
              <wp14:pctWidth>0</wp14:pctWidth>
            </wp14:sizeRelH>
            <wp14:sizeRelV relativeFrom="margin">
              <wp14:pctHeight>0</wp14:pctHeight>
            </wp14:sizeRelV>
          </wp:anchor>
        </w:drawing>
      </w:r>
      <w:r w:rsidRPr="00A2657B">
        <w:t xml:space="preserve"> </w:t>
      </w:r>
      <w:r w:rsidRPr="00A2657B">
        <w:br w:type="page"/>
      </w:r>
    </w:p>
    <w:p w:rsidR="0031265D" w:rsidRPr="006C188B" w:rsidRDefault="00665840" w:rsidP="00665840">
      <w:pPr>
        <w:pStyle w:val="Heading1"/>
        <w:rPr>
          <w:lang w:val="en-US"/>
        </w:rPr>
      </w:pPr>
      <w:bookmarkStart w:id="17" w:name="_Toc433282100"/>
      <w:r w:rsidRPr="006C188B">
        <w:rPr>
          <w:lang w:val="en-US"/>
        </w:rPr>
        <w:lastRenderedPageBreak/>
        <w:t>6. Sequencediagram</w:t>
      </w:r>
      <w:r w:rsidR="00B51ECC" w:rsidRPr="006C188B">
        <w:rPr>
          <w:lang w:val="en-US"/>
        </w:rPr>
        <w:t xml:space="preserve"> (movement)</w:t>
      </w:r>
      <w:bookmarkEnd w:id="17"/>
    </w:p>
    <w:p w:rsidR="00822062" w:rsidRPr="006C188B" w:rsidRDefault="00822062" w:rsidP="00822062">
      <w:pPr>
        <w:rPr>
          <w:lang w:val="en-US"/>
        </w:rPr>
      </w:pPr>
      <w:bookmarkStart w:id="18" w:name="_Toc8095081"/>
      <w:bookmarkStart w:id="19" w:name="_Toc8095284"/>
    </w:p>
    <w:bookmarkEnd w:id="18"/>
    <w:bookmarkEnd w:id="19"/>
    <w:p w:rsidR="00D86D0A" w:rsidRPr="006C188B" w:rsidRDefault="00D86D0A" w:rsidP="00981E5F">
      <w:pPr>
        <w:rPr>
          <w:lang w:val="en-US"/>
        </w:rPr>
      </w:pPr>
    </w:p>
    <w:p w:rsidR="001D7B93" w:rsidRDefault="00DA3944" w:rsidP="00981E5F">
      <w:pPr>
        <w:rPr>
          <w:lang w:val="en-US"/>
        </w:rPr>
      </w:pPr>
      <w:r>
        <w:rPr>
          <w:noProof/>
        </w:rPr>
        <w:drawing>
          <wp:anchor distT="0" distB="0" distL="114300" distR="114300" simplePos="0" relativeHeight="251658240" behindDoc="1" locked="0" layoutInCell="1" allowOverlap="1" wp14:anchorId="493E657B" wp14:editId="6DD17AA6">
            <wp:simplePos x="0" y="0"/>
            <wp:positionH relativeFrom="margin">
              <wp:align>center</wp:align>
            </wp:positionH>
            <wp:positionV relativeFrom="paragraph">
              <wp:posOffset>1411287</wp:posOffset>
            </wp:positionV>
            <wp:extent cx="8388532" cy="5230812"/>
            <wp:effectExtent l="0" t="2223"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8388532" cy="5230812"/>
                    </a:xfrm>
                    <a:prstGeom prst="rect">
                      <a:avLst/>
                    </a:prstGeom>
                  </pic:spPr>
                </pic:pic>
              </a:graphicData>
            </a:graphic>
            <wp14:sizeRelH relativeFrom="margin">
              <wp14:pctWidth>0</wp14:pctWidth>
            </wp14:sizeRelH>
            <wp14:sizeRelV relativeFrom="margin">
              <wp14:pctHeight>0</wp14:pctHeight>
            </wp14:sizeRelV>
          </wp:anchor>
        </w:drawing>
      </w:r>
    </w:p>
    <w:p w:rsidR="001D7B93" w:rsidRDefault="001D7B93">
      <w:pPr>
        <w:rPr>
          <w:lang w:val="en-US"/>
        </w:rPr>
      </w:pPr>
      <w:r>
        <w:rPr>
          <w:lang w:val="en-US"/>
        </w:rPr>
        <w:br w:type="page"/>
      </w:r>
    </w:p>
    <w:p w:rsidR="00824F5F" w:rsidRDefault="00824F5F">
      <w:pPr>
        <w:rPr>
          <w:rFonts w:ascii="Arial" w:hAnsi="Arial" w:cs="Arial"/>
          <w:b/>
          <w:bCs/>
          <w:kern w:val="32"/>
          <w:sz w:val="32"/>
          <w:szCs w:val="32"/>
          <w:lang w:val="en-US"/>
        </w:rPr>
      </w:pPr>
      <w:r>
        <w:rPr>
          <w:noProof/>
        </w:rPr>
        <w:lastRenderedPageBreak/>
        <w:drawing>
          <wp:anchor distT="0" distB="0" distL="114300" distR="114300" simplePos="0" relativeHeight="251662336" behindDoc="1" locked="0" layoutInCell="1" allowOverlap="1" wp14:editId="76ACFA22">
            <wp:simplePos x="0" y="0"/>
            <wp:positionH relativeFrom="margin">
              <wp:align>center</wp:align>
            </wp:positionH>
            <wp:positionV relativeFrom="paragraph">
              <wp:posOffset>190500</wp:posOffset>
            </wp:positionV>
            <wp:extent cx="4562475" cy="85191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475" cy="85191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rsidR="00A2657B" w:rsidRDefault="00A2657B" w:rsidP="00A2657B">
      <w:pPr>
        <w:pStyle w:val="Heading1"/>
        <w:rPr>
          <w:lang w:val="en-US"/>
        </w:rPr>
      </w:pPr>
      <w:bookmarkStart w:id="20" w:name="_Toc433282101"/>
      <w:r>
        <w:rPr>
          <w:lang w:val="en-US"/>
        </w:rPr>
        <w:lastRenderedPageBreak/>
        <w:t>7. Sequencediagram (website)</w:t>
      </w:r>
      <w:bookmarkEnd w:id="20"/>
    </w:p>
    <w:p w:rsidR="00A2657B" w:rsidRPr="00A2657B" w:rsidRDefault="00A2657B" w:rsidP="00A2657B">
      <w:pPr>
        <w:rPr>
          <w:lang w:val="en-US"/>
        </w:rPr>
      </w:pPr>
    </w:p>
    <w:p w:rsidR="00A2657B" w:rsidRDefault="00576D8B">
      <w:pPr>
        <w:rPr>
          <w:rFonts w:ascii="Arial" w:hAnsi="Arial" w:cs="Arial"/>
          <w:b/>
          <w:bCs/>
          <w:kern w:val="32"/>
          <w:sz w:val="32"/>
          <w:szCs w:val="32"/>
          <w:lang w:val="en-US"/>
        </w:rPr>
      </w:pPr>
      <w:r>
        <w:rPr>
          <w:noProof/>
        </w:rPr>
        <w:drawing>
          <wp:anchor distT="0" distB="0" distL="114300" distR="114300" simplePos="0" relativeHeight="251663360" behindDoc="1" locked="0" layoutInCell="1" allowOverlap="1">
            <wp:simplePos x="0" y="0"/>
            <wp:positionH relativeFrom="margin">
              <wp:posOffset>-1343025</wp:posOffset>
            </wp:positionH>
            <wp:positionV relativeFrom="paragraph">
              <wp:posOffset>2385060</wp:posOffset>
            </wp:positionV>
            <wp:extent cx="8467090" cy="3701405"/>
            <wp:effectExtent l="1905"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467090" cy="3701405"/>
                    </a:xfrm>
                    <a:prstGeom prst="rect">
                      <a:avLst/>
                    </a:prstGeom>
                  </pic:spPr>
                </pic:pic>
              </a:graphicData>
            </a:graphic>
            <wp14:sizeRelH relativeFrom="margin">
              <wp14:pctWidth>0</wp14:pctWidth>
            </wp14:sizeRelH>
            <wp14:sizeRelV relativeFrom="margin">
              <wp14:pctHeight>0</wp14:pctHeight>
            </wp14:sizeRelV>
          </wp:anchor>
        </w:drawing>
      </w:r>
      <w:r w:rsidR="00A2657B">
        <w:rPr>
          <w:lang w:val="en-US"/>
        </w:rPr>
        <w:br w:type="page"/>
      </w:r>
    </w:p>
    <w:p w:rsidR="00A642C2" w:rsidRDefault="00A2657B" w:rsidP="001D7B93">
      <w:pPr>
        <w:pStyle w:val="Heading1"/>
        <w:rPr>
          <w:lang w:val="en-US"/>
        </w:rPr>
      </w:pPr>
      <w:bookmarkStart w:id="21" w:name="_Toc433282102"/>
      <w:r>
        <w:rPr>
          <w:lang w:val="en-US"/>
        </w:rPr>
        <w:lastRenderedPageBreak/>
        <w:t>8</w:t>
      </w:r>
      <w:r w:rsidR="001D7B93">
        <w:rPr>
          <w:lang w:val="en-US"/>
        </w:rPr>
        <w:t>. Geheugen</w:t>
      </w:r>
      <w:bookmarkEnd w:id="21"/>
    </w:p>
    <w:p w:rsidR="001D7B93" w:rsidRDefault="001D7B93" w:rsidP="001D7B93">
      <w:pPr>
        <w:rPr>
          <w:lang w:val="en-US"/>
        </w:rPr>
      </w:pPr>
    </w:p>
    <w:p w:rsidR="001D7B93" w:rsidRDefault="001D7B93" w:rsidP="001D7B93">
      <w:pPr>
        <w:rPr>
          <w:lang w:val="en-US"/>
        </w:rPr>
      </w:pPr>
      <w:r>
        <w:rPr>
          <w:lang w:val="en-US"/>
        </w:rPr>
        <w:t xml:space="preserve">Assets: </w:t>
      </w:r>
      <w:r w:rsidRPr="001D7B93">
        <w:rPr>
          <w:lang w:val="en-US"/>
        </w:rPr>
        <w:t>4,76</w:t>
      </w:r>
      <w:r>
        <w:rPr>
          <w:lang w:val="en-US"/>
        </w:rPr>
        <w:t xml:space="preserve"> mb</w:t>
      </w:r>
    </w:p>
    <w:p w:rsidR="001D7B93" w:rsidRDefault="001D7B93" w:rsidP="001D7B93">
      <w:pPr>
        <w:rPr>
          <w:lang w:val="en-US"/>
        </w:rPr>
      </w:pPr>
      <w:r>
        <w:rPr>
          <w:lang w:val="en-US"/>
        </w:rPr>
        <w:t>Memory (private working set): 86 mb</w:t>
      </w:r>
    </w:p>
    <w:p w:rsidR="004809B9" w:rsidRDefault="004809B9">
      <w:pPr>
        <w:rPr>
          <w:lang w:val="en-US"/>
        </w:rPr>
      </w:pPr>
      <w:r>
        <w:rPr>
          <w:lang w:val="en-US"/>
        </w:rPr>
        <w:br w:type="page"/>
      </w:r>
    </w:p>
    <w:p w:rsidR="001D7B93" w:rsidRDefault="004809B9" w:rsidP="004809B9">
      <w:pPr>
        <w:pStyle w:val="Heading1"/>
        <w:rPr>
          <w:lang w:val="en-US"/>
        </w:rPr>
      </w:pPr>
      <w:r>
        <w:rPr>
          <w:lang w:val="en-US"/>
        </w:rPr>
        <w:lastRenderedPageBreak/>
        <w:t>9. Sitemap</w:t>
      </w:r>
    </w:p>
    <w:p w:rsidR="004809B9" w:rsidRPr="004809B9" w:rsidRDefault="004809B9" w:rsidP="004809B9">
      <w:pPr>
        <w:rPr>
          <w:lang w:val="en-US"/>
        </w:rPr>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971550</wp:posOffset>
            </wp:positionV>
            <wp:extent cx="6122895" cy="39338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temap.png"/>
                    <pic:cNvPicPr/>
                  </pic:nvPicPr>
                  <pic:blipFill>
                    <a:blip r:embed="rId17">
                      <a:extLst>
                        <a:ext uri="{28A0092B-C50C-407E-A947-70E740481C1C}">
                          <a14:useLocalDpi xmlns:a14="http://schemas.microsoft.com/office/drawing/2010/main" val="0"/>
                        </a:ext>
                      </a:extLst>
                    </a:blip>
                    <a:stretch>
                      <a:fillRect/>
                    </a:stretch>
                  </pic:blipFill>
                  <pic:spPr>
                    <a:xfrm>
                      <a:off x="0" y="0"/>
                      <a:ext cx="6122895" cy="3933825"/>
                    </a:xfrm>
                    <a:prstGeom prst="rect">
                      <a:avLst/>
                    </a:prstGeom>
                  </pic:spPr>
                </pic:pic>
              </a:graphicData>
            </a:graphic>
            <wp14:sizeRelH relativeFrom="margin">
              <wp14:pctWidth>0</wp14:pctWidth>
            </wp14:sizeRelH>
            <wp14:sizeRelV relativeFrom="margin">
              <wp14:pctHeight>0</wp14:pctHeight>
            </wp14:sizeRelV>
          </wp:anchor>
        </w:drawing>
      </w:r>
    </w:p>
    <w:sectPr w:rsidR="004809B9" w:rsidRPr="004809B9">
      <w:headerReference w:type="default" r:id="rId18"/>
      <w:pgSz w:w="11906" w:h="16838"/>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E78" w:rsidRDefault="009E7E78">
      <w:r>
        <w:separator/>
      </w:r>
    </w:p>
  </w:endnote>
  <w:endnote w:type="continuationSeparator" w:id="0">
    <w:p w:rsidR="009E7E78" w:rsidRDefault="009E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2BFD" w:rsidRDefault="005A2B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Footer"/>
      <w:framePr w:wrap="around" w:vAnchor="text" w:hAnchor="margin" w:xAlign="right" w:y="1"/>
      <w:rPr>
        <w:rStyle w:val="PageNumber"/>
      </w:rPr>
    </w:pPr>
  </w:p>
  <w:p w:rsidR="005A2BFD" w:rsidRDefault="005A2BFD">
    <w:pPr>
      <w:pStyle w:val="Footer"/>
      <w:pBdr>
        <w:top w:val="single" w:sz="4" w:space="1" w:color="auto"/>
      </w:pBdr>
      <w:ind w:right="1"/>
    </w:pPr>
    <w:r>
      <w:t xml:space="preserve">Afgedrukt </w:t>
    </w:r>
    <w:r>
      <w:fldChar w:fldCharType="begin"/>
    </w:r>
    <w:r>
      <w:instrText xml:space="preserve"> TIME \@ "d MMMM yyyy" </w:instrText>
    </w:r>
    <w:r>
      <w:fldChar w:fldCharType="separate"/>
    </w:r>
    <w:r w:rsidR="004809B9">
      <w:rPr>
        <w:noProof/>
      </w:rPr>
      <w:t>2 november 2015</w:t>
    </w:r>
    <w:r>
      <w:fldChar w:fldCharType="end"/>
    </w:r>
    <w:r>
      <w:tab/>
    </w:r>
    <w:r>
      <w:tab/>
      <w:t>Bedrijf MBO Utrecht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E78" w:rsidRDefault="009E7E78">
      <w:r>
        <w:separator/>
      </w:r>
    </w:p>
  </w:footnote>
  <w:footnote w:type="continuationSeparator" w:id="0">
    <w:p w:rsidR="009E7E78" w:rsidRDefault="009E7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Header"/>
    </w:pPr>
    <w:r>
      <w:rPr>
        <w:noProof/>
        <w:sz w:val="20"/>
      </w:rPr>
      <mc:AlternateContent>
        <mc:Choice Requires="wps">
          <w:drawing>
            <wp:anchor distT="0" distB="0" distL="114300" distR="114300" simplePos="0" relativeHeight="251657728" behindDoc="0" locked="0" layoutInCell="1" allowOverlap="1" wp14:anchorId="61DA0999" wp14:editId="61DA099A">
              <wp:simplePos x="0" y="0"/>
              <wp:positionH relativeFrom="column">
                <wp:posOffset>0</wp:posOffset>
              </wp:positionH>
              <wp:positionV relativeFrom="paragraph">
                <wp:posOffset>-6985</wp:posOffset>
              </wp:positionV>
              <wp:extent cx="5758180" cy="9601200"/>
              <wp:effectExtent l="13970" t="12065" r="952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180" cy="9601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362DA" id="Rectangle 1" o:spid="_x0000_s1026" style="position:absolute;margin-left:0;margin-top:-.55pt;width:453.4pt;height:7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BFD" w:rsidRDefault="005A2BFD">
    <w:pPr>
      <w:pStyle w:val="Header"/>
      <w:pBdr>
        <w:bottom w:val="single" w:sz="4" w:space="1" w:color="auto"/>
      </w:pBdr>
    </w:pPr>
    <w:r>
      <w:t>Technisch Ontwerp projectgroep Oil’s Well</w:t>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4809B9">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73AC"/>
    <w:multiLevelType w:val="hybridMultilevel"/>
    <w:tmpl w:val="DBD03EE0"/>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1" w15:restartNumberingAfterBreak="0">
    <w:nsid w:val="0B143224"/>
    <w:multiLevelType w:val="hybridMultilevel"/>
    <w:tmpl w:val="D68C5086"/>
    <w:lvl w:ilvl="0" w:tplc="863875D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75433C"/>
    <w:multiLevelType w:val="hybridMultilevel"/>
    <w:tmpl w:val="526EAEBC"/>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15:restartNumberingAfterBreak="0">
    <w:nsid w:val="20EC3493"/>
    <w:multiLevelType w:val="hybridMultilevel"/>
    <w:tmpl w:val="2EE67FD8"/>
    <w:lvl w:ilvl="0" w:tplc="AF58770A">
      <w:start w:val="12"/>
      <w:numFmt w:val="bullet"/>
      <w:lvlText w:val="-"/>
      <w:lvlJc w:val="left"/>
      <w:pPr>
        <w:ind w:left="1425" w:hanging="360"/>
      </w:pPr>
      <w:rPr>
        <w:rFonts w:ascii="Calibri" w:eastAsia="Calibri" w:hAnsi="Calibri" w:cs="Times New Roman"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15:restartNumberingAfterBreak="0">
    <w:nsid w:val="26C0509D"/>
    <w:multiLevelType w:val="hybridMultilevel"/>
    <w:tmpl w:val="858CD4F4"/>
    <w:lvl w:ilvl="0" w:tplc="1AC8F2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C1EAB"/>
    <w:multiLevelType w:val="hybridMultilevel"/>
    <w:tmpl w:val="9A368D9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C51B1A"/>
    <w:multiLevelType w:val="hybridMultilevel"/>
    <w:tmpl w:val="EBA01A12"/>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44956D3"/>
    <w:multiLevelType w:val="hybridMultilevel"/>
    <w:tmpl w:val="33C8C6FC"/>
    <w:lvl w:ilvl="0" w:tplc="04130005">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58F4D45"/>
    <w:multiLevelType w:val="hybridMultilevel"/>
    <w:tmpl w:val="2B12DF28"/>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D266BC"/>
    <w:multiLevelType w:val="hybridMultilevel"/>
    <w:tmpl w:val="233E5334"/>
    <w:lvl w:ilvl="0" w:tplc="AF58770A">
      <w:start w:val="12"/>
      <w:numFmt w:val="bullet"/>
      <w:lvlText w:val="-"/>
      <w:lvlJc w:val="left"/>
      <w:pPr>
        <w:ind w:left="1068" w:hanging="360"/>
      </w:pPr>
      <w:rPr>
        <w:rFonts w:ascii="Calibri" w:eastAsia="Calibr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610B2B62"/>
    <w:multiLevelType w:val="hybridMultilevel"/>
    <w:tmpl w:val="24704396"/>
    <w:lvl w:ilvl="0" w:tplc="AF58770A">
      <w:start w:val="12"/>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3F7D3C"/>
    <w:multiLevelType w:val="hybridMultilevel"/>
    <w:tmpl w:val="732489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4FA64E1"/>
    <w:multiLevelType w:val="hybridMultilevel"/>
    <w:tmpl w:val="71E034F2"/>
    <w:lvl w:ilvl="0" w:tplc="8542CCEE">
      <w:start w:val="3"/>
      <w:numFmt w:val="decimal"/>
      <w:lvlText w:val="%1."/>
      <w:lvlJc w:val="left"/>
      <w:pPr>
        <w:tabs>
          <w:tab w:val="num" w:pos="1080"/>
        </w:tabs>
        <w:ind w:left="108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84D6360"/>
    <w:multiLevelType w:val="singleLevel"/>
    <w:tmpl w:val="AB68660E"/>
    <w:lvl w:ilvl="0">
      <w:numFmt w:val="bullet"/>
      <w:lvlText w:val="-"/>
      <w:lvlJc w:val="left"/>
      <w:pPr>
        <w:tabs>
          <w:tab w:val="num" w:pos="360"/>
        </w:tabs>
        <w:ind w:left="360" w:hanging="360"/>
      </w:pPr>
      <w:rPr>
        <w:rFonts w:hint="default"/>
      </w:rPr>
    </w:lvl>
  </w:abstractNum>
  <w:abstractNum w:abstractNumId="15" w15:restartNumberingAfterBreak="0">
    <w:nsid w:val="7B3C0F21"/>
    <w:multiLevelType w:val="hybridMultilevel"/>
    <w:tmpl w:val="3F8C5B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B4A2245"/>
    <w:multiLevelType w:val="hybridMultilevel"/>
    <w:tmpl w:val="EF9254EE"/>
    <w:lvl w:ilvl="0" w:tplc="C09C937E">
      <w:start w:val="1"/>
      <w:numFmt w:val="bullet"/>
      <w:lvlText w:val="-"/>
      <w:lvlJc w:val="left"/>
      <w:pPr>
        <w:ind w:left="1068" w:hanging="360"/>
      </w:pPr>
      <w:rPr>
        <w:rFonts w:ascii="Times New Roman" w:eastAsia="Times New Roman" w:hAnsi="Times New Roman"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4"/>
  </w:num>
  <w:num w:numId="2">
    <w:abstractNumId w:val="5"/>
  </w:num>
  <w:num w:numId="3">
    <w:abstractNumId w:val="13"/>
  </w:num>
  <w:num w:numId="4">
    <w:abstractNumId w:val="9"/>
  </w:num>
  <w:num w:numId="5">
    <w:abstractNumId w:val="7"/>
  </w:num>
  <w:num w:numId="6">
    <w:abstractNumId w:val="16"/>
  </w:num>
  <w:num w:numId="7">
    <w:abstractNumId w:val="6"/>
  </w:num>
  <w:num w:numId="8">
    <w:abstractNumId w:val="2"/>
  </w:num>
  <w:num w:numId="9">
    <w:abstractNumId w:val="10"/>
  </w:num>
  <w:num w:numId="10">
    <w:abstractNumId w:val="4"/>
  </w:num>
  <w:num w:numId="11">
    <w:abstractNumId w:val="11"/>
  </w:num>
  <w:num w:numId="12">
    <w:abstractNumId w:val="0"/>
  </w:num>
  <w:num w:numId="13">
    <w:abstractNumId w:val="8"/>
  </w:num>
  <w:num w:numId="14">
    <w:abstractNumId w:val="3"/>
  </w:num>
  <w:num w:numId="15">
    <w:abstractNumId w:val="15"/>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57"/>
    <w:rsid w:val="00006946"/>
    <w:rsid w:val="00011C4F"/>
    <w:rsid w:val="00034032"/>
    <w:rsid w:val="00055533"/>
    <w:rsid w:val="0005639A"/>
    <w:rsid w:val="00063C73"/>
    <w:rsid w:val="00083274"/>
    <w:rsid w:val="000B2D57"/>
    <w:rsid w:val="000B5A72"/>
    <w:rsid w:val="000B61C2"/>
    <w:rsid w:val="000D270A"/>
    <w:rsid w:val="000F68ED"/>
    <w:rsid w:val="00123DBA"/>
    <w:rsid w:val="00161AC1"/>
    <w:rsid w:val="00192E55"/>
    <w:rsid w:val="0019338F"/>
    <w:rsid w:val="001C09BF"/>
    <w:rsid w:val="001D7B93"/>
    <w:rsid w:val="00215A5E"/>
    <w:rsid w:val="00251086"/>
    <w:rsid w:val="00295177"/>
    <w:rsid w:val="002E164A"/>
    <w:rsid w:val="00300576"/>
    <w:rsid w:val="0030792C"/>
    <w:rsid w:val="00310B2B"/>
    <w:rsid w:val="0031265D"/>
    <w:rsid w:val="003230AE"/>
    <w:rsid w:val="00330229"/>
    <w:rsid w:val="003670AD"/>
    <w:rsid w:val="0039674A"/>
    <w:rsid w:val="003D3725"/>
    <w:rsid w:val="003F5A9B"/>
    <w:rsid w:val="00423A92"/>
    <w:rsid w:val="00430838"/>
    <w:rsid w:val="00444DD5"/>
    <w:rsid w:val="00455FCF"/>
    <w:rsid w:val="004809B9"/>
    <w:rsid w:val="004C7484"/>
    <w:rsid w:val="004D6A88"/>
    <w:rsid w:val="004F749C"/>
    <w:rsid w:val="005014B9"/>
    <w:rsid w:val="005168E7"/>
    <w:rsid w:val="00521752"/>
    <w:rsid w:val="00576D8B"/>
    <w:rsid w:val="00595DA8"/>
    <w:rsid w:val="005A2BFD"/>
    <w:rsid w:val="005B15D9"/>
    <w:rsid w:val="00601389"/>
    <w:rsid w:val="00620B93"/>
    <w:rsid w:val="00652DE7"/>
    <w:rsid w:val="00665840"/>
    <w:rsid w:val="00681122"/>
    <w:rsid w:val="006851AD"/>
    <w:rsid w:val="006B0B80"/>
    <w:rsid w:val="006C188B"/>
    <w:rsid w:val="006D32AD"/>
    <w:rsid w:val="006D6888"/>
    <w:rsid w:val="007064A1"/>
    <w:rsid w:val="0071242D"/>
    <w:rsid w:val="00721EC2"/>
    <w:rsid w:val="00771295"/>
    <w:rsid w:val="00774904"/>
    <w:rsid w:val="00791247"/>
    <w:rsid w:val="0080542B"/>
    <w:rsid w:val="00810E5A"/>
    <w:rsid w:val="00822062"/>
    <w:rsid w:val="00824F5F"/>
    <w:rsid w:val="00866788"/>
    <w:rsid w:val="00867367"/>
    <w:rsid w:val="00877FB9"/>
    <w:rsid w:val="008B745C"/>
    <w:rsid w:val="00941A70"/>
    <w:rsid w:val="00957FD7"/>
    <w:rsid w:val="00962845"/>
    <w:rsid w:val="00981E5F"/>
    <w:rsid w:val="00994BAA"/>
    <w:rsid w:val="009C76D4"/>
    <w:rsid w:val="009E0CBB"/>
    <w:rsid w:val="009E7E78"/>
    <w:rsid w:val="00A0049E"/>
    <w:rsid w:val="00A2657B"/>
    <w:rsid w:val="00A40084"/>
    <w:rsid w:val="00A62CE6"/>
    <w:rsid w:val="00A642C2"/>
    <w:rsid w:val="00AA4D6B"/>
    <w:rsid w:val="00AB5433"/>
    <w:rsid w:val="00AF05AF"/>
    <w:rsid w:val="00B51ECC"/>
    <w:rsid w:val="00B66905"/>
    <w:rsid w:val="00B76DF1"/>
    <w:rsid w:val="00B8493C"/>
    <w:rsid w:val="00BA0634"/>
    <w:rsid w:val="00BE3463"/>
    <w:rsid w:val="00BF53ED"/>
    <w:rsid w:val="00C35E7D"/>
    <w:rsid w:val="00C41F53"/>
    <w:rsid w:val="00C63E32"/>
    <w:rsid w:val="00C81BBD"/>
    <w:rsid w:val="00C96C4F"/>
    <w:rsid w:val="00CB01F4"/>
    <w:rsid w:val="00CB49D1"/>
    <w:rsid w:val="00CE47C6"/>
    <w:rsid w:val="00CF4429"/>
    <w:rsid w:val="00D26506"/>
    <w:rsid w:val="00D40F5E"/>
    <w:rsid w:val="00D41B8E"/>
    <w:rsid w:val="00D8212F"/>
    <w:rsid w:val="00D8582B"/>
    <w:rsid w:val="00D86D0A"/>
    <w:rsid w:val="00DA3944"/>
    <w:rsid w:val="00DA3EDE"/>
    <w:rsid w:val="00E21873"/>
    <w:rsid w:val="00E724DD"/>
    <w:rsid w:val="00E913AB"/>
    <w:rsid w:val="00EC348E"/>
    <w:rsid w:val="00F0513A"/>
    <w:rsid w:val="00F350F4"/>
    <w:rsid w:val="00F43B5E"/>
    <w:rsid w:val="00F723A8"/>
    <w:rsid w:val="00F97938"/>
    <w:rsid w:val="00FB4403"/>
    <w:rsid w:val="00FC4F65"/>
    <w:rsid w:val="00FD1A20"/>
    <w:rsid w:val="00FE35CE"/>
    <w:rsid w:val="00FF2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634861-B391-4569-8486-9587CBCE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rFonts w:ascii="Arial" w:hAnsi="Arial"/>
      <w:sz w:val="4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cs="Times New Roman"/>
      <w:b w:val="0"/>
      <w:bCs w:val="0"/>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9C76D4"/>
    <w:pPr>
      <w:ind w:left="708"/>
    </w:pPr>
  </w:style>
  <w:style w:type="table" w:styleId="TableGrid">
    <w:name w:val="Table Grid"/>
    <w:basedOn w:val="TableNormal"/>
    <w:rsid w:val="003D3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8730">
      <w:bodyDiv w:val="1"/>
      <w:marLeft w:val="0"/>
      <w:marRight w:val="0"/>
      <w:marTop w:val="0"/>
      <w:marBottom w:val="0"/>
      <w:divBdr>
        <w:top w:val="none" w:sz="0" w:space="0" w:color="auto"/>
        <w:left w:val="none" w:sz="0" w:space="0" w:color="auto"/>
        <w:bottom w:val="none" w:sz="0" w:space="0" w:color="auto"/>
        <w:right w:val="none" w:sz="0" w:space="0" w:color="auto"/>
      </w:divBdr>
    </w:div>
    <w:div w:id="743067015">
      <w:bodyDiv w:val="1"/>
      <w:marLeft w:val="0"/>
      <w:marRight w:val="0"/>
      <w:marTop w:val="0"/>
      <w:marBottom w:val="0"/>
      <w:divBdr>
        <w:top w:val="none" w:sz="0" w:space="0" w:color="auto"/>
        <w:left w:val="none" w:sz="0" w:space="0" w:color="auto"/>
        <w:bottom w:val="none" w:sz="0" w:space="0" w:color="auto"/>
        <w:right w:val="none" w:sz="0" w:space="0" w:color="auto"/>
      </w:divBdr>
    </w:div>
    <w:div w:id="979918871">
      <w:bodyDiv w:val="1"/>
      <w:marLeft w:val="0"/>
      <w:marRight w:val="0"/>
      <w:marTop w:val="0"/>
      <w:marBottom w:val="0"/>
      <w:divBdr>
        <w:top w:val="none" w:sz="0" w:space="0" w:color="auto"/>
        <w:left w:val="none" w:sz="0" w:space="0" w:color="auto"/>
        <w:bottom w:val="none" w:sz="0" w:space="0" w:color="auto"/>
        <w:right w:val="none" w:sz="0" w:space="0" w:color="auto"/>
      </w:divBdr>
    </w:div>
    <w:div w:id="986973397">
      <w:bodyDiv w:val="1"/>
      <w:marLeft w:val="0"/>
      <w:marRight w:val="0"/>
      <w:marTop w:val="0"/>
      <w:marBottom w:val="0"/>
      <w:divBdr>
        <w:top w:val="none" w:sz="0" w:space="0" w:color="auto"/>
        <w:left w:val="none" w:sz="0" w:space="0" w:color="auto"/>
        <w:bottom w:val="none" w:sz="0" w:space="0" w:color="auto"/>
        <w:right w:val="none" w:sz="0" w:space="0" w:color="auto"/>
      </w:divBdr>
    </w:div>
    <w:div w:id="1348947700">
      <w:bodyDiv w:val="1"/>
      <w:marLeft w:val="0"/>
      <w:marRight w:val="0"/>
      <w:marTop w:val="0"/>
      <w:marBottom w:val="0"/>
      <w:divBdr>
        <w:top w:val="none" w:sz="0" w:space="0" w:color="auto"/>
        <w:left w:val="none" w:sz="0" w:space="0" w:color="auto"/>
        <w:bottom w:val="none" w:sz="0" w:space="0" w:color="auto"/>
        <w:right w:val="none" w:sz="0" w:space="0" w:color="auto"/>
      </w:divBdr>
    </w:div>
    <w:div w:id="1367875970">
      <w:bodyDiv w:val="1"/>
      <w:marLeft w:val="0"/>
      <w:marRight w:val="0"/>
      <w:marTop w:val="0"/>
      <w:marBottom w:val="0"/>
      <w:divBdr>
        <w:top w:val="none" w:sz="0" w:space="0" w:color="auto"/>
        <w:left w:val="none" w:sz="0" w:space="0" w:color="auto"/>
        <w:bottom w:val="none" w:sz="0" w:space="0" w:color="auto"/>
        <w:right w:val="none" w:sz="0" w:space="0" w:color="auto"/>
      </w:divBdr>
    </w:div>
    <w:div w:id="145247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ocuments\Custom%20Office%20Templates\Rapport%20Roel%20Gritt%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2A342-CD09-4604-B923-E6B468C9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Roel Gritt - TEMPLATE.dotx</Template>
  <TotalTime>36</TotalTime>
  <Pages>14</Pages>
  <Words>1029</Words>
  <Characters>5665</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6681</CharactersWithSpaces>
  <SharedDoc>false</SharedDoc>
  <HyperlinkBase>www.roelgrit.nl</HyperlinkBase>
  <HLinks>
    <vt:vector size="18" baseType="variant">
      <vt:variant>
        <vt:i4>1441840</vt:i4>
      </vt:variant>
      <vt:variant>
        <vt:i4>14</vt:i4>
      </vt:variant>
      <vt:variant>
        <vt:i4>0</vt:i4>
      </vt:variant>
      <vt:variant>
        <vt:i4>5</vt:i4>
      </vt:variant>
      <vt:variant>
        <vt:lpwstr/>
      </vt:variant>
      <vt:variant>
        <vt:lpwstr>_Toc415581945</vt:lpwstr>
      </vt:variant>
      <vt:variant>
        <vt:i4>1441840</vt:i4>
      </vt:variant>
      <vt:variant>
        <vt:i4>8</vt:i4>
      </vt:variant>
      <vt:variant>
        <vt:i4>0</vt:i4>
      </vt:variant>
      <vt:variant>
        <vt:i4>5</vt:i4>
      </vt:variant>
      <vt:variant>
        <vt:lpwstr/>
      </vt:variant>
      <vt:variant>
        <vt:lpwstr>_Toc415581944</vt:lpwstr>
      </vt:variant>
      <vt:variant>
        <vt:i4>1441840</vt:i4>
      </vt:variant>
      <vt:variant>
        <vt:i4>2</vt:i4>
      </vt:variant>
      <vt:variant>
        <vt:i4>0</vt:i4>
      </vt:variant>
      <vt:variant>
        <vt:i4>5</vt:i4>
      </vt:variant>
      <vt:variant>
        <vt:lpwstr/>
      </vt:variant>
      <vt:variant>
        <vt:lpwstr>_Toc415581943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g t</dc:creator>
  <cp:keywords/>
  <dc:description/>
  <cp:lastModifiedBy>g t</cp:lastModifiedBy>
  <cp:revision>6</cp:revision>
  <cp:lastPrinted>2015-06-18T19:14:00Z</cp:lastPrinted>
  <dcterms:created xsi:type="dcterms:W3CDTF">2015-10-22T10:38:00Z</dcterms:created>
  <dcterms:modified xsi:type="dcterms:W3CDTF">2015-11-02T11:42:00Z</dcterms:modified>
</cp:coreProperties>
</file>